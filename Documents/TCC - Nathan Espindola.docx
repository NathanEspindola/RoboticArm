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C916" w14:textId="77777777" w:rsidR="003D4F48" w:rsidRPr="00311EF8" w:rsidRDefault="006A2A4A" w:rsidP="000028AB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Capa ou falsa folha de rosto (o</w:t>
      </w:r>
      <w:r w:rsidR="003D4F48" w:rsidRPr="00311EF8">
        <w:rPr>
          <w:rFonts w:cs="Arial"/>
          <w:b/>
          <w:bCs/>
          <w:color w:val="FF0000"/>
        </w:rPr>
        <w:t>brigatório</w:t>
      </w:r>
      <w:r w:rsidRPr="00311EF8">
        <w:rPr>
          <w:rFonts w:cs="Arial"/>
          <w:b/>
          <w:bCs/>
          <w:color w:val="FF0000"/>
        </w:rPr>
        <w:t>)</w:t>
      </w:r>
    </w:p>
    <w:p w14:paraId="42053027" w14:textId="77777777" w:rsidR="00A30C17" w:rsidRPr="00A30C17" w:rsidRDefault="00A30C17" w:rsidP="00311EF8">
      <w:pPr>
        <w:pStyle w:val="Instituio"/>
      </w:pPr>
      <w:r w:rsidRPr="00A30C17">
        <w:t>PONTIFÍCIA UNIVERSIDADE CATÓLICA DO RIO GRANDE DO SUL</w:t>
      </w:r>
    </w:p>
    <w:p w14:paraId="5C1515DE" w14:textId="77777777" w:rsidR="003631C5" w:rsidRPr="00A30C17" w:rsidRDefault="00B27C92" w:rsidP="00A30C17">
      <w:pPr>
        <w:pStyle w:val="faculdade"/>
      </w:pPr>
      <w:r>
        <w:t>escola politécnica</w:t>
      </w:r>
    </w:p>
    <w:p w14:paraId="2FF4CD5A" w14:textId="77777777" w:rsidR="003631C5" w:rsidRPr="00A30C17" w:rsidRDefault="00181407" w:rsidP="00A30C17">
      <w:pPr>
        <w:pStyle w:val="curso"/>
      </w:pPr>
      <w:r>
        <w:t>ENGENHARIA DE COMPUTAÇÃO</w:t>
      </w:r>
    </w:p>
    <w:p w14:paraId="5D76B828" w14:textId="77777777" w:rsidR="003631C5" w:rsidRPr="00440BD6" w:rsidRDefault="003631C5" w:rsidP="00311EF8"/>
    <w:p w14:paraId="2E83B4CB" w14:textId="77777777" w:rsidR="003631C5" w:rsidRPr="00440BD6" w:rsidRDefault="003631C5" w:rsidP="00311EF8"/>
    <w:p w14:paraId="0DBB968F" w14:textId="77777777" w:rsidR="003631C5" w:rsidRDefault="003631C5" w:rsidP="00311EF8"/>
    <w:p w14:paraId="708B9203" w14:textId="77777777" w:rsidR="00440BD6" w:rsidRDefault="00440BD6" w:rsidP="00311EF8"/>
    <w:p w14:paraId="356D616B" w14:textId="77777777" w:rsidR="00440BD6" w:rsidRDefault="00440BD6" w:rsidP="00311EF8"/>
    <w:p w14:paraId="51F24C4E" w14:textId="5D6D4476" w:rsidR="003631C5" w:rsidRPr="00A30C17" w:rsidRDefault="001200D6" w:rsidP="00A30C17">
      <w:pPr>
        <w:pStyle w:val="NomedoAutor"/>
      </w:pPr>
      <w:r>
        <w:t>Nathan Jeske Espindola</w:t>
      </w:r>
    </w:p>
    <w:p w14:paraId="57662487" w14:textId="77777777" w:rsidR="003631C5" w:rsidRPr="00440BD6" w:rsidRDefault="003631C5" w:rsidP="00311EF8"/>
    <w:p w14:paraId="049420DE" w14:textId="77777777" w:rsidR="003631C5" w:rsidRPr="00440BD6" w:rsidRDefault="003631C5" w:rsidP="00311EF8"/>
    <w:p w14:paraId="41BDA59D" w14:textId="77777777" w:rsidR="00440BD6" w:rsidRDefault="00440BD6" w:rsidP="00311EF8"/>
    <w:p w14:paraId="23873E05" w14:textId="77777777" w:rsidR="00440BD6" w:rsidRDefault="00440BD6" w:rsidP="00311EF8"/>
    <w:p w14:paraId="16631252" w14:textId="77777777" w:rsidR="00440BD6" w:rsidRPr="00440BD6" w:rsidRDefault="00440BD6" w:rsidP="00311EF8"/>
    <w:p w14:paraId="71C298B8" w14:textId="76ACB858" w:rsidR="00440BD6" w:rsidRPr="0007767C" w:rsidRDefault="001200D6" w:rsidP="00A30C17">
      <w:pPr>
        <w:pStyle w:val="TtulodoTrabalho"/>
      </w:pPr>
      <w:r>
        <w:t>Braço Robótico</w:t>
      </w:r>
    </w:p>
    <w:p w14:paraId="5169CF3E" w14:textId="77777777" w:rsidR="009C2E4F" w:rsidRPr="0007767C" w:rsidRDefault="003631C5" w:rsidP="00311EF8">
      <w:pPr>
        <w:pStyle w:val="SubttulodoTrabalho"/>
      </w:pPr>
      <w:r w:rsidRPr="0007767C">
        <w:t>Subtítulo do Trabalho (se houver)</w:t>
      </w:r>
    </w:p>
    <w:p w14:paraId="634055DD" w14:textId="77777777" w:rsidR="009C2E4F" w:rsidRDefault="009C2E4F" w:rsidP="00311EF8"/>
    <w:p w14:paraId="362ADF0B" w14:textId="77777777" w:rsidR="00A60554" w:rsidRDefault="00A60554" w:rsidP="00311EF8"/>
    <w:p w14:paraId="25BB8815" w14:textId="77777777" w:rsidR="00A60554" w:rsidRPr="00440BD6" w:rsidRDefault="00A60554" w:rsidP="00311EF8"/>
    <w:p w14:paraId="2660545D" w14:textId="77777777" w:rsidR="009C2E4F" w:rsidRDefault="009C2E4F" w:rsidP="00311EF8"/>
    <w:p w14:paraId="5891393E" w14:textId="77777777" w:rsidR="00440BD6" w:rsidRDefault="00440BD6" w:rsidP="00311EF8"/>
    <w:p w14:paraId="564DE7F9" w14:textId="77777777" w:rsidR="00440BD6" w:rsidRPr="00440BD6" w:rsidRDefault="00440BD6" w:rsidP="00311EF8"/>
    <w:p w14:paraId="05C91D3E" w14:textId="77777777" w:rsidR="009C2E4F" w:rsidRPr="00440BD6" w:rsidRDefault="009C2E4F" w:rsidP="00311EF8"/>
    <w:p w14:paraId="0F738893" w14:textId="77777777" w:rsidR="009C2E4F" w:rsidRPr="00440BD6" w:rsidRDefault="009C2E4F" w:rsidP="00311EF8"/>
    <w:p w14:paraId="5E4B39F4" w14:textId="77777777" w:rsidR="009C2E4F" w:rsidRPr="00440BD6" w:rsidRDefault="009C2E4F" w:rsidP="00311EF8"/>
    <w:p w14:paraId="06FB3B95" w14:textId="77777777" w:rsidR="00D95FFC" w:rsidRDefault="00D95FFC" w:rsidP="00311EF8"/>
    <w:p w14:paraId="6F2972DB" w14:textId="77777777" w:rsidR="00A60554" w:rsidRDefault="00A60554" w:rsidP="00311EF8"/>
    <w:p w14:paraId="24283073" w14:textId="564CA241" w:rsidR="00FC0C76" w:rsidRPr="00A30C17" w:rsidRDefault="00C20FEB" w:rsidP="00A30C17">
      <w:pPr>
        <w:pStyle w:val="LocaleAno"/>
      </w:pPr>
      <w:r>
        <w:t>Porto Alegre</w:t>
      </w:r>
    </w:p>
    <w:p w14:paraId="34D76D0A" w14:textId="24748386" w:rsidR="003E6166" w:rsidRPr="00A30C17" w:rsidRDefault="00C20FEB" w:rsidP="00A30C17">
      <w:pPr>
        <w:pStyle w:val="LocaleAno"/>
      </w:pPr>
      <w:r>
        <w:t>2023/1</w:t>
      </w:r>
    </w:p>
    <w:p w14:paraId="477EFA7D" w14:textId="77777777" w:rsidR="00F54D1F" w:rsidRPr="00311EF8" w:rsidRDefault="003E6166" w:rsidP="00311EF8">
      <w:pPr>
        <w:ind w:firstLine="0"/>
        <w:jc w:val="center"/>
        <w:rPr>
          <w:b/>
          <w:bCs/>
          <w:color w:val="FF0000"/>
        </w:rPr>
      </w:pPr>
      <w:r>
        <w:br w:type="page"/>
      </w:r>
      <w:r w:rsidR="003D4F48" w:rsidRPr="00311EF8">
        <w:rPr>
          <w:b/>
          <w:bCs/>
          <w:color w:val="FF0000"/>
        </w:rPr>
        <w:lastRenderedPageBreak/>
        <w:t>Folha de rosto (obrigatório)</w:t>
      </w:r>
    </w:p>
    <w:p w14:paraId="6D5C6FCA" w14:textId="144BC1AF" w:rsidR="00181407" w:rsidRPr="00A30C17" w:rsidRDefault="00C20FEB" w:rsidP="00181407">
      <w:pPr>
        <w:pStyle w:val="NomedoAutor"/>
      </w:pPr>
      <w:r>
        <w:t>Nathan Jeske Espindola</w:t>
      </w:r>
    </w:p>
    <w:p w14:paraId="4FB705A9" w14:textId="33F6AC33" w:rsidR="00F54D1F" w:rsidRDefault="00F54D1F" w:rsidP="00311EF8"/>
    <w:p w14:paraId="1938EE02" w14:textId="77777777" w:rsidR="00C20FEB" w:rsidRPr="00440BD6" w:rsidRDefault="00C20FEB" w:rsidP="00311EF8"/>
    <w:p w14:paraId="3B60F6F7" w14:textId="77777777" w:rsidR="00F54D1F" w:rsidRDefault="00F54D1F" w:rsidP="00311EF8"/>
    <w:p w14:paraId="11EF4204" w14:textId="77777777" w:rsidR="00606253" w:rsidRDefault="00606253" w:rsidP="00311EF8"/>
    <w:p w14:paraId="22C45697" w14:textId="671F4693" w:rsidR="000028AB" w:rsidRDefault="00334127" w:rsidP="000028AB">
      <w:pPr>
        <w:pStyle w:val="TtulodoTrabalho"/>
      </w:pPr>
      <w:r>
        <w:t>Braço Robótico: Subtitulo</w:t>
      </w:r>
    </w:p>
    <w:p w14:paraId="613AAF1A" w14:textId="77777777" w:rsidR="00F54D1F" w:rsidRDefault="00F54D1F" w:rsidP="00311EF8"/>
    <w:p w14:paraId="235C66E4" w14:textId="77777777" w:rsidR="002B347D" w:rsidRDefault="002B347D" w:rsidP="00311EF8"/>
    <w:p w14:paraId="2AE408A1" w14:textId="77777777" w:rsidR="00181407" w:rsidRPr="00606253" w:rsidRDefault="00181407" w:rsidP="00311EF8"/>
    <w:p w14:paraId="092BCD20" w14:textId="77777777" w:rsidR="00F54D1F" w:rsidRPr="00606253" w:rsidRDefault="00F54D1F" w:rsidP="00311EF8"/>
    <w:p w14:paraId="706906C9" w14:textId="77777777" w:rsidR="00B23E6C" w:rsidRPr="00611F62" w:rsidRDefault="00B23E6C" w:rsidP="00611F62">
      <w:pPr>
        <w:pStyle w:val="EstiloNotadeMonografiaNegrito"/>
      </w:pPr>
      <w:r w:rsidRPr="00611F62">
        <w:t>Trabalho de conclusão de curso de graduação</w:t>
      </w:r>
      <w:r w:rsidR="00ED0A81" w:rsidRPr="00611F62">
        <w:t xml:space="preserve"> </w:t>
      </w:r>
      <w:r w:rsidRPr="00611F62">
        <w:t xml:space="preserve">apresentado </w:t>
      </w:r>
      <w:r w:rsidR="00B27C92">
        <w:t>na Escola Politécnica</w:t>
      </w:r>
      <w:r w:rsidR="00ED0A81" w:rsidRPr="00611F62">
        <w:t xml:space="preserve"> da Pontifícia Universidade Católica do Rio Grande do Sul,</w:t>
      </w:r>
      <w:r w:rsidRPr="00611F62">
        <w:t xml:space="preserve"> como requisito parcial para obtenção do grau de </w:t>
      </w:r>
      <w:r w:rsidR="00181407">
        <w:t>Engenheiro de Computação</w:t>
      </w:r>
      <w:r w:rsidR="00BD656F" w:rsidRPr="00611F62">
        <w:t>.</w:t>
      </w:r>
    </w:p>
    <w:p w14:paraId="083635C6" w14:textId="77777777" w:rsidR="007E225D" w:rsidRDefault="007E225D" w:rsidP="00611F62">
      <w:pPr>
        <w:pStyle w:val="EstiloNotadeMonografiaNegrito"/>
      </w:pPr>
    </w:p>
    <w:p w14:paraId="22B99E03" w14:textId="77777777" w:rsidR="008675DB" w:rsidRDefault="008675DB" w:rsidP="00900130"/>
    <w:p w14:paraId="45EF8B97" w14:textId="77777777" w:rsidR="00606253" w:rsidRDefault="00606253" w:rsidP="00900130"/>
    <w:p w14:paraId="11CB0A08" w14:textId="2C8D739C" w:rsidR="00F54D1F" w:rsidRPr="002B347D" w:rsidRDefault="00F54D1F" w:rsidP="002B347D">
      <w:pPr>
        <w:pStyle w:val="NomedoOrientador"/>
      </w:pPr>
      <w:r w:rsidRPr="002B347D">
        <w:t xml:space="preserve">Orientador: </w:t>
      </w:r>
      <w:r w:rsidR="00334127">
        <w:t>Júlio Cesar Marques de Lima</w:t>
      </w:r>
    </w:p>
    <w:p w14:paraId="354C9725" w14:textId="77777777" w:rsidR="00100EDC" w:rsidRDefault="004F7A05" w:rsidP="000028AB">
      <w:pPr>
        <w:pStyle w:val="NomedoOrientador"/>
      </w:pPr>
      <w:r>
        <w:t xml:space="preserve">Co-orientador: </w:t>
      </w:r>
      <w:r w:rsidR="00DB4675">
        <w:t>Nome do co-orientador</w:t>
      </w:r>
      <w:r w:rsidR="00223F3F" w:rsidRPr="00083DD3">
        <w:rPr>
          <w:color w:val="FF0000"/>
        </w:rPr>
        <w:t xml:space="preserve"> </w:t>
      </w:r>
      <w:r w:rsidRPr="00083DD3">
        <w:rPr>
          <w:color w:val="FF0000"/>
        </w:rPr>
        <w:t>(se houver)</w:t>
      </w:r>
    </w:p>
    <w:p w14:paraId="564F2FCC" w14:textId="77777777" w:rsidR="00B9347B" w:rsidRDefault="00B9347B" w:rsidP="000028AB">
      <w:pPr>
        <w:ind w:firstLine="0"/>
      </w:pPr>
    </w:p>
    <w:p w14:paraId="36E97848" w14:textId="77777777" w:rsidR="002B347D" w:rsidRDefault="002B347D" w:rsidP="000028AB">
      <w:pPr>
        <w:ind w:firstLine="0"/>
      </w:pPr>
    </w:p>
    <w:p w14:paraId="35B82D76" w14:textId="77777777" w:rsidR="002B347D" w:rsidRDefault="002B347D" w:rsidP="000028AB">
      <w:pPr>
        <w:ind w:firstLine="0"/>
      </w:pPr>
    </w:p>
    <w:p w14:paraId="75B4D065" w14:textId="77777777" w:rsidR="002B347D" w:rsidRDefault="002B347D" w:rsidP="000028AB">
      <w:pPr>
        <w:ind w:firstLine="0"/>
      </w:pPr>
    </w:p>
    <w:p w14:paraId="34ABAC4D" w14:textId="77777777" w:rsidR="002B347D" w:rsidRDefault="002B347D" w:rsidP="000028AB">
      <w:pPr>
        <w:ind w:firstLine="0"/>
      </w:pPr>
    </w:p>
    <w:p w14:paraId="38FDD852" w14:textId="77777777" w:rsidR="002B347D" w:rsidRDefault="002B347D" w:rsidP="000028AB">
      <w:pPr>
        <w:ind w:firstLine="0"/>
      </w:pPr>
    </w:p>
    <w:p w14:paraId="7D608D2A" w14:textId="77777777" w:rsidR="002B347D" w:rsidRDefault="002B347D" w:rsidP="000028AB">
      <w:pPr>
        <w:ind w:firstLine="0"/>
      </w:pPr>
    </w:p>
    <w:p w14:paraId="7C147A1E" w14:textId="77777777" w:rsidR="002B347D" w:rsidRDefault="002B347D" w:rsidP="000028AB">
      <w:pPr>
        <w:ind w:firstLine="0"/>
      </w:pPr>
    </w:p>
    <w:p w14:paraId="389DC676" w14:textId="77777777" w:rsidR="002B347D" w:rsidRDefault="002B347D" w:rsidP="000028AB">
      <w:pPr>
        <w:ind w:firstLine="0"/>
      </w:pPr>
    </w:p>
    <w:p w14:paraId="17D3768F" w14:textId="465FCB95" w:rsidR="00100EDC" w:rsidRPr="00900130" w:rsidRDefault="00334127" w:rsidP="000028AB">
      <w:pPr>
        <w:pStyle w:val="LocaleAno"/>
      </w:pPr>
      <w:r>
        <w:t>Porto Alegre</w:t>
      </w:r>
    </w:p>
    <w:p w14:paraId="26780FB0" w14:textId="433AD437" w:rsidR="007E225D" w:rsidRPr="00900130" w:rsidRDefault="00334127" w:rsidP="000028AB">
      <w:pPr>
        <w:pStyle w:val="LocaleAno"/>
      </w:pPr>
      <w:r>
        <w:t>2023/1</w:t>
      </w:r>
    </w:p>
    <w:p w14:paraId="66FE8E34" w14:textId="77777777" w:rsidR="003D4F48" w:rsidRPr="00311EF8" w:rsidRDefault="00100EDC" w:rsidP="00311EF8">
      <w:pPr>
        <w:ind w:firstLine="0"/>
        <w:jc w:val="center"/>
        <w:rPr>
          <w:b/>
          <w:bCs/>
          <w:color w:val="FF0000"/>
        </w:rPr>
      </w:pPr>
      <w:r w:rsidRPr="00900130">
        <w:br w:type="page"/>
      </w:r>
      <w:r w:rsidR="003D4F48" w:rsidRPr="00311EF8">
        <w:rPr>
          <w:b/>
          <w:bCs/>
          <w:color w:val="FF0000"/>
        </w:rPr>
        <w:lastRenderedPageBreak/>
        <w:t>E</w:t>
      </w:r>
      <w:r w:rsidR="00083DD3" w:rsidRPr="00311EF8">
        <w:rPr>
          <w:b/>
          <w:bCs/>
          <w:color w:val="FF0000"/>
        </w:rPr>
        <w:t>rrata</w:t>
      </w:r>
      <w:r w:rsidR="003D4F48" w:rsidRPr="00311EF8">
        <w:rPr>
          <w:b/>
          <w:bCs/>
          <w:color w:val="FF0000"/>
        </w:rPr>
        <w:t xml:space="preserve"> </w:t>
      </w:r>
      <w:r w:rsidR="007C700A" w:rsidRPr="00311EF8">
        <w:rPr>
          <w:b/>
          <w:bCs/>
          <w:color w:val="FF0000"/>
        </w:rPr>
        <w:t>(</w:t>
      </w:r>
      <w:r w:rsidR="003D4F48" w:rsidRPr="00311EF8">
        <w:rPr>
          <w:b/>
          <w:bCs/>
          <w:color w:val="FF0000"/>
        </w:rPr>
        <w:t>opcional</w:t>
      </w:r>
      <w:r w:rsidR="007C700A" w:rsidRPr="00311EF8">
        <w:rPr>
          <w:b/>
          <w:bCs/>
          <w:color w:val="FF0000"/>
        </w:rPr>
        <w:t>)</w:t>
      </w:r>
    </w:p>
    <w:p w14:paraId="4EA254BB" w14:textId="77777777" w:rsidR="005B3C9A" w:rsidRDefault="005B3C9A" w:rsidP="004F65F3">
      <w:pPr>
        <w:spacing w:line="240" w:lineRule="auto"/>
        <w:ind w:firstLine="0"/>
      </w:pPr>
      <w:r w:rsidRPr="004F65F3">
        <w:t xml:space="preserve">SOUZA, José Castro de. </w:t>
      </w:r>
      <w:r w:rsidRPr="004F65F3">
        <w:rPr>
          <w:b/>
          <w:bCs/>
        </w:rPr>
        <w:t>A educação no Brasil</w:t>
      </w:r>
      <w:r w:rsidRPr="004F65F3">
        <w:rPr>
          <w:bCs/>
        </w:rPr>
        <w:t>:</w:t>
      </w:r>
      <w:r w:rsidRPr="004F65F3">
        <w:t xml:space="preserve"> uma análise do período de 1990 até 1999. 2000. </w:t>
      </w:r>
      <w:smartTag w:uri="urn:schemas-microsoft-com:office:smarttags" w:element="metricconverter">
        <w:smartTagPr>
          <w:attr w:name="ProductID" w:val="67 f"/>
        </w:smartTagPr>
        <w:r w:rsidRPr="004F65F3">
          <w:t>67 f</w:t>
        </w:r>
      </w:smartTag>
      <w:r w:rsidRPr="004F65F3">
        <w:t>. Trabalho de Conclusão de Curso (Especialização)-Faculdade de Educação, Pontifícia Universidade Católica do Rio Grande do Sul, Porto Alegre, 2000.</w:t>
      </w:r>
      <w:r w:rsidR="00D049E7" w:rsidRPr="004F65F3">
        <w:t xml:space="preserve"> (justificado e sem espaçamento)</w:t>
      </w:r>
      <w:r w:rsidR="00BD656F" w:rsidRPr="004F65F3">
        <w:t>.</w:t>
      </w:r>
    </w:p>
    <w:p w14:paraId="44995CBB" w14:textId="77777777" w:rsidR="005B3C9A" w:rsidRPr="00E6736A" w:rsidRDefault="005B3C9A" w:rsidP="00486711"/>
    <w:p w14:paraId="4A8740C2" w14:textId="77777777" w:rsidR="00E6736A" w:rsidRPr="00FD40DF" w:rsidRDefault="00E6736A" w:rsidP="00E6736A">
      <w:pPr>
        <w:spacing w:line="240" w:lineRule="auto"/>
        <w:ind w:firstLine="0"/>
        <w:jc w:val="center"/>
        <w:rPr>
          <w:rFonts w:cs="Arial"/>
        </w:rPr>
      </w:pPr>
      <w:r w:rsidRPr="00FD40DF">
        <w:rPr>
          <w:rFonts w:cs="Arial"/>
          <w:b/>
          <w:bCs/>
        </w:rPr>
        <w:t>ERRATA</w:t>
      </w:r>
    </w:p>
    <w:tbl>
      <w:tblPr>
        <w:tblW w:w="6631" w:type="dxa"/>
        <w:jc w:val="center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47"/>
        <w:gridCol w:w="1015"/>
        <w:gridCol w:w="2277"/>
        <w:gridCol w:w="2292"/>
      </w:tblGrid>
      <w:tr w:rsidR="00E6736A" w:rsidRPr="00BD656F" w14:paraId="514B6B68" w14:textId="77777777">
        <w:trPr>
          <w:trHeight w:val="340"/>
          <w:tblCellSpacing w:w="15" w:type="dxa"/>
          <w:jc w:val="center"/>
        </w:trPr>
        <w:tc>
          <w:tcPr>
            <w:tcW w:w="0" w:type="auto"/>
            <w:gridSpan w:val="4"/>
            <w:shd w:val="clear" w:color="auto" w:fill="auto"/>
            <w:vAlign w:val="center"/>
          </w:tcPr>
          <w:p w14:paraId="41CC2F9D" w14:textId="77777777" w:rsidR="00E6736A" w:rsidRPr="00BD656F" w:rsidRDefault="00E6736A" w:rsidP="00E6736A">
            <w:pPr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</w:p>
        </w:tc>
      </w:tr>
      <w:tr w:rsidR="00E6736A" w:rsidRPr="00BD656F" w14:paraId="366B331A" w14:textId="77777777">
        <w:trPr>
          <w:trHeight w:val="314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56458A9" w14:textId="77777777" w:rsidR="00E6736A" w:rsidRPr="00D30381" w:rsidRDefault="00E6736A" w:rsidP="00E6736A">
            <w:pPr>
              <w:spacing w:line="240" w:lineRule="auto"/>
              <w:ind w:firstLine="0"/>
              <w:jc w:val="center"/>
              <w:rPr>
                <w:rFonts w:cs="Arial"/>
              </w:rPr>
            </w:pPr>
            <w:r w:rsidRPr="00D30381">
              <w:rPr>
                <w:rFonts w:cs="Arial"/>
              </w:rPr>
              <w:t>Folha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AA2A1C" w14:textId="77777777" w:rsidR="00E6736A" w:rsidRPr="00D30381" w:rsidRDefault="00E6736A" w:rsidP="00E6736A">
            <w:pPr>
              <w:spacing w:line="240" w:lineRule="auto"/>
              <w:ind w:firstLine="0"/>
              <w:jc w:val="center"/>
              <w:rPr>
                <w:rFonts w:cs="Arial"/>
              </w:rPr>
            </w:pPr>
            <w:r w:rsidRPr="00D30381">
              <w:rPr>
                <w:rFonts w:cs="Arial"/>
              </w:rPr>
              <w:t>Linha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1E180F" w14:textId="77777777" w:rsidR="00E6736A" w:rsidRPr="00D30381" w:rsidRDefault="00E6736A" w:rsidP="00E6736A">
            <w:pPr>
              <w:spacing w:line="240" w:lineRule="auto"/>
              <w:ind w:firstLine="0"/>
              <w:jc w:val="center"/>
              <w:rPr>
                <w:rFonts w:cs="Arial"/>
              </w:rPr>
            </w:pPr>
            <w:r w:rsidRPr="00D30381">
              <w:rPr>
                <w:rFonts w:cs="Arial"/>
              </w:rPr>
              <w:t>Onde se lê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8DF7E0" w14:textId="77777777" w:rsidR="00E6736A" w:rsidRPr="00D30381" w:rsidRDefault="00E6736A" w:rsidP="00E6736A">
            <w:pPr>
              <w:spacing w:line="240" w:lineRule="auto"/>
              <w:ind w:firstLine="0"/>
              <w:jc w:val="center"/>
              <w:rPr>
                <w:rFonts w:cs="Arial"/>
              </w:rPr>
            </w:pPr>
            <w:r w:rsidRPr="00D30381">
              <w:rPr>
                <w:rFonts w:cs="Arial"/>
              </w:rPr>
              <w:t>Leia-se</w:t>
            </w:r>
          </w:p>
        </w:tc>
      </w:tr>
      <w:tr w:rsidR="00E6736A" w:rsidRPr="00E6736A" w14:paraId="03B5ADD6" w14:textId="77777777">
        <w:trPr>
          <w:trHeight w:val="314"/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9944768" w14:textId="77777777" w:rsidR="00E6736A" w:rsidRPr="00D30381" w:rsidRDefault="00E6736A" w:rsidP="00E6736A">
            <w:pPr>
              <w:spacing w:line="240" w:lineRule="auto"/>
              <w:ind w:firstLine="0"/>
              <w:jc w:val="center"/>
              <w:rPr>
                <w:rFonts w:cs="Arial"/>
              </w:rPr>
            </w:pPr>
            <w:r w:rsidRPr="00D30381">
              <w:rPr>
                <w:rFonts w:cs="Arial"/>
                <w:b/>
                <w:bCs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844E40" w14:textId="77777777" w:rsidR="00E6736A" w:rsidRPr="00D30381" w:rsidRDefault="00E6736A" w:rsidP="00E6736A">
            <w:pPr>
              <w:spacing w:line="240" w:lineRule="auto"/>
              <w:ind w:firstLine="0"/>
              <w:jc w:val="center"/>
              <w:rPr>
                <w:rFonts w:cs="Arial"/>
              </w:rPr>
            </w:pPr>
            <w:r w:rsidRPr="00D30381">
              <w:rPr>
                <w:rFonts w:cs="Arial"/>
                <w:b/>
                <w:bCs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BAD58C" w14:textId="77777777" w:rsidR="00E6736A" w:rsidRPr="00D30381" w:rsidRDefault="00E6736A" w:rsidP="00E6736A">
            <w:pPr>
              <w:spacing w:line="240" w:lineRule="auto"/>
              <w:ind w:firstLine="0"/>
              <w:jc w:val="center"/>
              <w:rPr>
                <w:rFonts w:cs="Arial"/>
              </w:rPr>
            </w:pPr>
            <w:proofErr w:type="spellStart"/>
            <w:r w:rsidRPr="00D30381">
              <w:rPr>
                <w:rFonts w:cs="Arial"/>
                <w:b/>
                <w:bCs/>
              </w:rPr>
              <w:t>comunicacao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89F5612" w14:textId="77777777" w:rsidR="00E6736A" w:rsidRPr="00D30381" w:rsidRDefault="00E6736A" w:rsidP="00E6736A">
            <w:pPr>
              <w:spacing w:line="240" w:lineRule="auto"/>
              <w:ind w:firstLine="0"/>
              <w:jc w:val="center"/>
              <w:rPr>
                <w:rFonts w:cs="Arial"/>
              </w:rPr>
            </w:pPr>
            <w:r w:rsidRPr="00D30381">
              <w:rPr>
                <w:rFonts w:cs="Arial"/>
                <w:b/>
                <w:bCs/>
              </w:rPr>
              <w:t>comunicação</w:t>
            </w:r>
          </w:p>
        </w:tc>
      </w:tr>
    </w:tbl>
    <w:p w14:paraId="6BDA8E2E" w14:textId="77777777" w:rsidR="00A80F60" w:rsidRDefault="00A80F60" w:rsidP="00486711"/>
    <w:p w14:paraId="3A8D77B1" w14:textId="77777777" w:rsidR="00A80F60" w:rsidRDefault="00A80F60" w:rsidP="00486711"/>
    <w:p w14:paraId="60359A3D" w14:textId="77777777" w:rsidR="00E6736A" w:rsidRDefault="00900130" w:rsidP="00050FD9">
      <w:pPr>
        <w:jc w:val="center"/>
        <w:rPr>
          <w:b/>
          <w:color w:val="FF0000"/>
        </w:rPr>
      </w:pPr>
      <w:r w:rsidRPr="00F26DA1">
        <w:br w:type="page"/>
      </w:r>
      <w:r w:rsidR="00E6736A" w:rsidRPr="00BD656F">
        <w:rPr>
          <w:b/>
          <w:color w:val="FF0000"/>
        </w:rPr>
        <w:lastRenderedPageBreak/>
        <w:t>Folha de aprovação (</w:t>
      </w:r>
      <w:r w:rsidR="00DA399B">
        <w:rPr>
          <w:b/>
          <w:color w:val="FF0000"/>
        </w:rPr>
        <w:t>opcional, pois nem todos os cursos da PUCRS solicitam essa folha de aprovação</w:t>
      </w:r>
      <w:r w:rsidR="00E6736A" w:rsidRPr="00BD656F">
        <w:rPr>
          <w:b/>
          <w:color w:val="FF0000"/>
        </w:rPr>
        <w:t>)</w:t>
      </w:r>
    </w:p>
    <w:p w14:paraId="036B074E" w14:textId="796DB17F" w:rsidR="00E265DD" w:rsidRDefault="00BB069D" w:rsidP="00E265DD">
      <w:pPr>
        <w:pStyle w:val="NomedoAutor"/>
      </w:pPr>
      <w:r>
        <w:t>Nathan Jeske Espindola</w:t>
      </w:r>
    </w:p>
    <w:p w14:paraId="7F85A0DE" w14:textId="386D7835" w:rsidR="00E6736A" w:rsidRDefault="00E6736A" w:rsidP="00311EF8"/>
    <w:p w14:paraId="5AA961E0" w14:textId="77777777" w:rsidR="00BB069D" w:rsidRDefault="00BB069D" w:rsidP="00311EF8"/>
    <w:p w14:paraId="44795AA9" w14:textId="77777777" w:rsidR="00A6796D" w:rsidRDefault="00A6796D" w:rsidP="00311EF8"/>
    <w:p w14:paraId="7E97E287" w14:textId="77777777" w:rsidR="00A6796D" w:rsidRDefault="00A6796D" w:rsidP="00311EF8"/>
    <w:p w14:paraId="23DA4CC8" w14:textId="7C5CE387" w:rsidR="00E6736A" w:rsidRDefault="00BB069D" w:rsidP="000028AB">
      <w:pPr>
        <w:pStyle w:val="TtulodoTrabalho"/>
      </w:pPr>
      <w:r>
        <w:t>Braço robótico</w:t>
      </w:r>
      <w:r w:rsidR="00E6736A">
        <w:t xml:space="preserve">: </w:t>
      </w:r>
      <w:r w:rsidR="00E265DD">
        <w:t>Subtítulo</w:t>
      </w:r>
    </w:p>
    <w:p w14:paraId="08C05253" w14:textId="77777777" w:rsidR="00E6736A" w:rsidRPr="00606253" w:rsidRDefault="00E6736A" w:rsidP="00311EF8"/>
    <w:p w14:paraId="5523006F" w14:textId="77777777" w:rsidR="00E6736A" w:rsidRPr="00606253" w:rsidRDefault="00E6736A" w:rsidP="00311EF8"/>
    <w:p w14:paraId="3AD48AB3" w14:textId="77777777" w:rsidR="00181407" w:rsidRPr="00611F62" w:rsidRDefault="00181407" w:rsidP="00181407">
      <w:pPr>
        <w:pStyle w:val="EstiloNotadeMonografiaNegrito"/>
      </w:pPr>
      <w:r w:rsidRPr="00611F62">
        <w:t xml:space="preserve">Trabalho de conclusão de curso de graduação apresentado </w:t>
      </w:r>
      <w:r>
        <w:t>na</w:t>
      </w:r>
      <w:r w:rsidR="00B27C92">
        <w:t xml:space="preserve"> Escola politécnica</w:t>
      </w:r>
      <w:r w:rsidRPr="00611F62">
        <w:t xml:space="preserve"> da Pontifícia Universidade Católica do Rio Grande do Sul, como requisito parcial para obtenção do grau de </w:t>
      </w:r>
      <w:r>
        <w:t>Engenheiro de Computação</w:t>
      </w:r>
      <w:r w:rsidRPr="00611F62">
        <w:t>.</w:t>
      </w:r>
    </w:p>
    <w:p w14:paraId="06D9CFD8" w14:textId="77777777" w:rsidR="00E6736A" w:rsidRDefault="00E6736A" w:rsidP="00611F62">
      <w:pPr>
        <w:pStyle w:val="EstiloNotadeMonografiaNegrito"/>
      </w:pPr>
    </w:p>
    <w:p w14:paraId="6D074AA3" w14:textId="77777777" w:rsidR="00181407" w:rsidRDefault="00181407" w:rsidP="00611F62">
      <w:pPr>
        <w:pStyle w:val="EstiloNotadeMonografiaNegrito"/>
      </w:pPr>
    </w:p>
    <w:p w14:paraId="4BC73FC2" w14:textId="77777777" w:rsidR="00E6736A" w:rsidRPr="00083DD3" w:rsidRDefault="00E6736A" w:rsidP="006D798F">
      <w:pPr>
        <w:pStyle w:val="NotadeMonografia"/>
        <w:tabs>
          <w:tab w:val="left" w:pos="5940"/>
        </w:tabs>
        <w:ind w:hanging="4536"/>
        <w:jc w:val="center"/>
        <w:rPr>
          <w:sz w:val="24"/>
        </w:rPr>
      </w:pPr>
      <w:r w:rsidRPr="00083DD3">
        <w:rPr>
          <w:sz w:val="24"/>
        </w:rPr>
        <w:t xml:space="preserve">Aprovada </w:t>
      </w:r>
      <w:r w:rsidR="006D798F" w:rsidRPr="00083DD3">
        <w:rPr>
          <w:sz w:val="24"/>
        </w:rPr>
        <w:t>em _____ de ___________________ de ________.</w:t>
      </w:r>
    </w:p>
    <w:p w14:paraId="35E5C8B9" w14:textId="77777777" w:rsidR="006D798F" w:rsidRDefault="006D798F" w:rsidP="006D798F">
      <w:pPr>
        <w:pStyle w:val="NotadeMonografia"/>
        <w:tabs>
          <w:tab w:val="left" w:pos="5940"/>
        </w:tabs>
        <w:ind w:hanging="4536"/>
        <w:jc w:val="center"/>
      </w:pPr>
    </w:p>
    <w:p w14:paraId="4B52337A" w14:textId="77777777" w:rsidR="006D798F" w:rsidRPr="0049258D" w:rsidRDefault="006D798F" w:rsidP="006D798F">
      <w:pPr>
        <w:pStyle w:val="NotadeMonografia"/>
        <w:tabs>
          <w:tab w:val="left" w:pos="5940"/>
        </w:tabs>
        <w:ind w:hanging="4536"/>
        <w:jc w:val="center"/>
        <w:rPr>
          <w:sz w:val="24"/>
        </w:rPr>
      </w:pPr>
      <w:r w:rsidRPr="0049258D">
        <w:rPr>
          <w:sz w:val="24"/>
        </w:rPr>
        <w:t>BANCA EXAMINADORA:</w:t>
      </w:r>
    </w:p>
    <w:p w14:paraId="2B8DBA18" w14:textId="77777777" w:rsidR="006D798F" w:rsidRPr="0049258D" w:rsidRDefault="006D798F" w:rsidP="006D798F">
      <w:pPr>
        <w:pStyle w:val="NotadeMonografia"/>
        <w:tabs>
          <w:tab w:val="left" w:pos="5940"/>
        </w:tabs>
        <w:ind w:hanging="4536"/>
        <w:jc w:val="center"/>
        <w:rPr>
          <w:sz w:val="24"/>
        </w:rPr>
      </w:pPr>
    </w:p>
    <w:p w14:paraId="7728FE56" w14:textId="77777777" w:rsidR="006D798F" w:rsidRPr="0049258D" w:rsidRDefault="006D798F" w:rsidP="006D798F">
      <w:pPr>
        <w:pStyle w:val="NotadeMonografia"/>
        <w:tabs>
          <w:tab w:val="left" w:pos="5940"/>
        </w:tabs>
        <w:ind w:hanging="4536"/>
        <w:jc w:val="center"/>
        <w:rPr>
          <w:sz w:val="24"/>
        </w:rPr>
      </w:pPr>
      <w:r w:rsidRPr="0049258D">
        <w:rPr>
          <w:sz w:val="24"/>
        </w:rPr>
        <w:t>Nome do Professor</w:t>
      </w:r>
    </w:p>
    <w:p w14:paraId="7AB21E5A" w14:textId="77777777" w:rsidR="006D798F" w:rsidRDefault="006D798F" w:rsidP="006D798F">
      <w:pPr>
        <w:pStyle w:val="NotadeMonografia"/>
        <w:tabs>
          <w:tab w:val="left" w:pos="5940"/>
        </w:tabs>
        <w:ind w:hanging="4536"/>
        <w:jc w:val="center"/>
      </w:pPr>
    </w:p>
    <w:p w14:paraId="1E435F4E" w14:textId="77777777" w:rsidR="006D798F" w:rsidRDefault="006D798F" w:rsidP="006D798F">
      <w:pPr>
        <w:pStyle w:val="NotadeMonografia"/>
        <w:tabs>
          <w:tab w:val="left" w:pos="5940"/>
        </w:tabs>
        <w:ind w:hanging="4536"/>
        <w:jc w:val="center"/>
        <w:rPr>
          <w:u w:val="single"/>
        </w:rPr>
      </w:pPr>
      <w:r w:rsidRPr="00AA7119">
        <w:rPr>
          <w:u w:val="single"/>
        </w:rPr>
        <w:t>__________________________________</w:t>
      </w:r>
    </w:p>
    <w:p w14:paraId="19ABE983" w14:textId="77777777" w:rsidR="0007767C" w:rsidRPr="00E265DD" w:rsidRDefault="0007767C" w:rsidP="006D798F">
      <w:pPr>
        <w:pStyle w:val="NotadeMonografia"/>
        <w:tabs>
          <w:tab w:val="left" w:pos="5940"/>
        </w:tabs>
        <w:ind w:hanging="4536"/>
        <w:jc w:val="center"/>
        <w:rPr>
          <w:u w:val="single"/>
        </w:rPr>
      </w:pPr>
    </w:p>
    <w:p w14:paraId="732A0693" w14:textId="77777777" w:rsidR="006D798F" w:rsidRPr="0049258D" w:rsidRDefault="006D798F" w:rsidP="006D798F">
      <w:pPr>
        <w:pStyle w:val="NotadeMonografia"/>
        <w:tabs>
          <w:tab w:val="left" w:pos="5940"/>
        </w:tabs>
        <w:ind w:hanging="4536"/>
        <w:jc w:val="center"/>
        <w:rPr>
          <w:sz w:val="24"/>
        </w:rPr>
      </w:pPr>
      <w:r w:rsidRPr="0049258D">
        <w:rPr>
          <w:sz w:val="24"/>
        </w:rPr>
        <w:t>Nome do Professor</w:t>
      </w:r>
    </w:p>
    <w:p w14:paraId="2E4B3A40" w14:textId="77777777" w:rsidR="006D798F" w:rsidRDefault="006D798F" w:rsidP="006D798F">
      <w:pPr>
        <w:pStyle w:val="NotadeMonografia"/>
        <w:tabs>
          <w:tab w:val="left" w:pos="5940"/>
        </w:tabs>
        <w:ind w:hanging="4536"/>
        <w:jc w:val="center"/>
      </w:pPr>
    </w:p>
    <w:p w14:paraId="1706850A" w14:textId="77777777" w:rsidR="00AA7119" w:rsidRDefault="006D798F" w:rsidP="006D798F">
      <w:pPr>
        <w:pStyle w:val="NotadeMonografia"/>
        <w:tabs>
          <w:tab w:val="left" w:pos="5940"/>
        </w:tabs>
        <w:ind w:hanging="4536"/>
        <w:jc w:val="center"/>
        <w:rPr>
          <w:u w:val="single"/>
        </w:rPr>
      </w:pPr>
      <w:r w:rsidRPr="00AA7119">
        <w:rPr>
          <w:u w:val="single"/>
        </w:rPr>
        <w:t>__________________________________</w:t>
      </w:r>
    </w:p>
    <w:p w14:paraId="702A97AA" w14:textId="77777777" w:rsidR="00E265DD" w:rsidRDefault="00E265DD" w:rsidP="00E265DD">
      <w:pPr>
        <w:pStyle w:val="NotadeMonografia"/>
        <w:tabs>
          <w:tab w:val="left" w:pos="5940"/>
        </w:tabs>
        <w:ind w:hanging="4536"/>
        <w:jc w:val="center"/>
        <w:rPr>
          <w:sz w:val="24"/>
        </w:rPr>
      </w:pPr>
    </w:p>
    <w:p w14:paraId="2D093617" w14:textId="77777777" w:rsidR="00E265DD" w:rsidRDefault="00E265DD" w:rsidP="00E265DD">
      <w:pPr>
        <w:pStyle w:val="NotadeMonografia"/>
        <w:tabs>
          <w:tab w:val="left" w:pos="5940"/>
        </w:tabs>
        <w:ind w:hanging="4536"/>
        <w:jc w:val="center"/>
        <w:rPr>
          <w:sz w:val="24"/>
        </w:rPr>
      </w:pPr>
      <w:r w:rsidRPr="0049258D">
        <w:rPr>
          <w:sz w:val="24"/>
        </w:rPr>
        <w:t>Nome do Professor</w:t>
      </w:r>
    </w:p>
    <w:p w14:paraId="556CE865" w14:textId="77777777" w:rsidR="0007767C" w:rsidRDefault="0007767C" w:rsidP="0007767C">
      <w:pPr>
        <w:pStyle w:val="NotadeMonografia"/>
        <w:tabs>
          <w:tab w:val="left" w:pos="5940"/>
        </w:tabs>
        <w:ind w:hanging="4536"/>
        <w:jc w:val="center"/>
        <w:rPr>
          <w:u w:val="single"/>
        </w:rPr>
      </w:pPr>
      <w:r w:rsidRPr="00AA7119">
        <w:rPr>
          <w:u w:val="single"/>
        </w:rPr>
        <w:t>__________________________________</w:t>
      </w:r>
    </w:p>
    <w:p w14:paraId="4E1C54F0" w14:textId="77777777" w:rsidR="00A6796D" w:rsidRPr="006D798F" w:rsidRDefault="003E6166" w:rsidP="0007767C">
      <w:pPr>
        <w:pStyle w:val="NotadeMonografia"/>
        <w:tabs>
          <w:tab w:val="left" w:pos="5940"/>
        </w:tabs>
        <w:ind w:hanging="4536"/>
        <w:jc w:val="center"/>
        <w:rPr>
          <w:b/>
          <w:color w:val="FF0000"/>
        </w:rPr>
      </w:pPr>
      <w:r>
        <w:rPr>
          <w:b/>
        </w:rPr>
        <w:br w:type="page"/>
      </w:r>
      <w:r w:rsidR="006D798F" w:rsidRPr="006D798F">
        <w:rPr>
          <w:b/>
          <w:color w:val="FF0000"/>
        </w:rPr>
        <w:lastRenderedPageBreak/>
        <w:t>Dedicatória (opcional)</w:t>
      </w:r>
    </w:p>
    <w:p w14:paraId="2FF36AC2" w14:textId="77777777" w:rsidR="006D798F" w:rsidRDefault="006D798F" w:rsidP="00EF09F8">
      <w:pPr>
        <w:pStyle w:val="Dedicatria"/>
      </w:pPr>
    </w:p>
    <w:p w14:paraId="285359B6" w14:textId="77777777" w:rsidR="006D798F" w:rsidRDefault="006D798F" w:rsidP="00EF09F8">
      <w:pPr>
        <w:pStyle w:val="Dedicatria"/>
      </w:pPr>
    </w:p>
    <w:p w14:paraId="20A56EAA" w14:textId="77777777" w:rsidR="006D798F" w:rsidRDefault="006D798F" w:rsidP="00EF09F8">
      <w:pPr>
        <w:pStyle w:val="Dedicatria"/>
      </w:pPr>
    </w:p>
    <w:p w14:paraId="0593378B" w14:textId="77777777" w:rsidR="006D798F" w:rsidRDefault="006D798F" w:rsidP="00EF09F8">
      <w:pPr>
        <w:pStyle w:val="Dedicatria"/>
      </w:pPr>
    </w:p>
    <w:p w14:paraId="7BC6836B" w14:textId="77777777" w:rsidR="006D798F" w:rsidRDefault="006D798F" w:rsidP="00EF09F8">
      <w:pPr>
        <w:pStyle w:val="Dedicatria"/>
      </w:pPr>
    </w:p>
    <w:p w14:paraId="09AC9B5B" w14:textId="77777777" w:rsidR="006D798F" w:rsidRDefault="006D798F" w:rsidP="00EF09F8">
      <w:pPr>
        <w:pStyle w:val="Dedicatria"/>
      </w:pPr>
    </w:p>
    <w:p w14:paraId="3DD0B2B9" w14:textId="77777777" w:rsidR="006D798F" w:rsidRDefault="006D798F" w:rsidP="00EF09F8">
      <w:pPr>
        <w:pStyle w:val="Dedicatria"/>
      </w:pPr>
    </w:p>
    <w:p w14:paraId="0A6533AF" w14:textId="77777777" w:rsidR="006D798F" w:rsidRDefault="006D798F" w:rsidP="00EF09F8">
      <w:pPr>
        <w:pStyle w:val="Dedicatria"/>
      </w:pPr>
    </w:p>
    <w:p w14:paraId="677C7732" w14:textId="77777777" w:rsidR="006D798F" w:rsidRDefault="006D798F" w:rsidP="00EF09F8">
      <w:pPr>
        <w:pStyle w:val="Dedicatria"/>
      </w:pPr>
    </w:p>
    <w:p w14:paraId="2CF5A2F7" w14:textId="77777777" w:rsidR="006D798F" w:rsidRDefault="006D798F" w:rsidP="00EF09F8">
      <w:pPr>
        <w:pStyle w:val="Dedicatria"/>
      </w:pPr>
    </w:p>
    <w:p w14:paraId="6679A37D" w14:textId="77777777" w:rsidR="006D798F" w:rsidRDefault="006D798F" w:rsidP="00EF09F8">
      <w:pPr>
        <w:pStyle w:val="Dedicatria"/>
      </w:pPr>
    </w:p>
    <w:p w14:paraId="6381D05E" w14:textId="77777777" w:rsidR="006D798F" w:rsidRDefault="006D798F" w:rsidP="00EF09F8">
      <w:pPr>
        <w:pStyle w:val="Dedicatria"/>
      </w:pPr>
    </w:p>
    <w:p w14:paraId="06239DD0" w14:textId="77777777" w:rsidR="006D798F" w:rsidRDefault="006D798F" w:rsidP="00EF09F8">
      <w:pPr>
        <w:pStyle w:val="Dedicatria"/>
      </w:pPr>
    </w:p>
    <w:p w14:paraId="1F69EB1D" w14:textId="77777777" w:rsidR="006D798F" w:rsidRDefault="006D798F" w:rsidP="00EF09F8">
      <w:pPr>
        <w:pStyle w:val="Dedicatria"/>
      </w:pPr>
    </w:p>
    <w:p w14:paraId="3D6D7401" w14:textId="77777777" w:rsidR="006D798F" w:rsidRDefault="006D798F" w:rsidP="00EF09F8">
      <w:pPr>
        <w:pStyle w:val="Dedicatria"/>
      </w:pPr>
    </w:p>
    <w:p w14:paraId="2B08143F" w14:textId="77777777" w:rsidR="006D798F" w:rsidRDefault="006D798F" w:rsidP="00EF09F8">
      <w:pPr>
        <w:pStyle w:val="Dedicatria"/>
      </w:pPr>
    </w:p>
    <w:p w14:paraId="6FFD6C1B" w14:textId="77777777" w:rsidR="006D798F" w:rsidRDefault="006D798F" w:rsidP="00EF09F8">
      <w:pPr>
        <w:pStyle w:val="Dedicatria"/>
      </w:pPr>
    </w:p>
    <w:p w14:paraId="682942FD" w14:textId="77777777" w:rsidR="006D798F" w:rsidRDefault="006D798F" w:rsidP="00EF09F8">
      <w:pPr>
        <w:pStyle w:val="Dedicatria"/>
      </w:pPr>
    </w:p>
    <w:p w14:paraId="11FBD56E" w14:textId="77777777" w:rsidR="006D798F" w:rsidRDefault="006D798F" w:rsidP="00EF09F8">
      <w:pPr>
        <w:pStyle w:val="Dedicatria"/>
      </w:pPr>
    </w:p>
    <w:p w14:paraId="0537978F" w14:textId="77777777" w:rsidR="006D798F" w:rsidRDefault="006D798F" w:rsidP="00EF09F8">
      <w:pPr>
        <w:pStyle w:val="Dedicatria"/>
      </w:pPr>
    </w:p>
    <w:p w14:paraId="40BDFE13" w14:textId="77777777" w:rsidR="006D798F" w:rsidRDefault="006D798F" w:rsidP="00EF09F8">
      <w:pPr>
        <w:pStyle w:val="Dedicatria"/>
      </w:pPr>
    </w:p>
    <w:p w14:paraId="53C8F06C" w14:textId="77777777" w:rsidR="006D798F" w:rsidRDefault="006D798F" w:rsidP="00EF09F8">
      <w:pPr>
        <w:pStyle w:val="Dedicatria"/>
      </w:pPr>
    </w:p>
    <w:p w14:paraId="5EBC510D" w14:textId="77777777" w:rsidR="006D798F" w:rsidRDefault="006D798F" w:rsidP="00EF09F8">
      <w:pPr>
        <w:pStyle w:val="Dedicatria"/>
      </w:pPr>
    </w:p>
    <w:p w14:paraId="797E3630" w14:textId="77777777" w:rsidR="006D798F" w:rsidRDefault="006D798F" w:rsidP="00EF09F8">
      <w:pPr>
        <w:pStyle w:val="Dedicatria"/>
      </w:pPr>
    </w:p>
    <w:p w14:paraId="79F1C0CD" w14:textId="77777777" w:rsidR="006D798F" w:rsidRDefault="006D798F" w:rsidP="00EF09F8">
      <w:pPr>
        <w:pStyle w:val="Dedicatria"/>
      </w:pPr>
    </w:p>
    <w:p w14:paraId="4A7E71EE" w14:textId="77777777" w:rsidR="006D798F" w:rsidRDefault="006D798F" w:rsidP="00EF09F8">
      <w:pPr>
        <w:pStyle w:val="Dedicatria"/>
      </w:pPr>
    </w:p>
    <w:p w14:paraId="6FE5A23B" w14:textId="77777777" w:rsidR="006D798F" w:rsidRDefault="006D798F" w:rsidP="00EF09F8">
      <w:pPr>
        <w:pStyle w:val="Dedicatria"/>
      </w:pPr>
    </w:p>
    <w:p w14:paraId="578DAB6A" w14:textId="77777777" w:rsidR="00993B3C" w:rsidRDefault="00A6796D" w:rsidP="003E6166">
      <w:pPr>
        <w:pStyle w:val="Dedicatria"/>
      </w:pPr>
      <w:r w:rsidRPr="00EF09F8">
        <w:t>Dedicatória</w:t>
      </w:r>
      <w:r w:rsidR="006F692E" w:rsidRPr="00EF09F8">
        <w:t>: Texto no qual o autor do trabalho oferece homenagem ou dedica o seu trabalho a alguém.</w:t>
      </w:r>
    </w:p>
    <w:p w14:paraId="70F5F69E" w14:textId="77777777" w:rsidR="00993B3C" w:rsidRDefault="00993B3C" w:rsidP="003E6166">
      <w:pPr>
        <w:pStyle w:val="Dedicatria"/>
      </w:pPr>
    </w:p>
    <w:p w14:paraId="270307EE" w14:textId="77777777" w:rsidR="00D860D4" w:rsidRPr="00993B3C" w:rsidRDefault="00993B3C" w:rsidP="000028AB">
      <w:pPr>
        <w:ind w:firstLine="0"/>
        <w:jc w:val="center"/>
        <w:rPr>
          <w:b/>
          <w:color w:val="FF0000"/>
        </w:rPr>
      </w:pPr>
      <w:r>
        <w:br w:type="page"/>
      </w:r>
      <w:r w:rsidR="002566F0" w:rsidRPr="00993B3C">
        <w:rPr>
          <w:b/>
          <w:color w:val="FF0000"/>
        </w:rPr>
        <w:lastRenderedPageBreak/>
        <w:t>Agradecimentos (opcional)</w:t>
      </w:r>
    </w:p>
    <w:p w14:paraId="3A540B1B" w14:textId="77777777" w:rsidR="00D860D4" w:rsidRPr="00E265DD" w:rsidRDefault="00D860D4" w:rsidP="00E265DD">
      <w:pPr>
        <w:pStyle w:val="Agradecimentos"/>
      </w:pPr>
      <w:r w:rsidRPr="00E265DD">
        <w:t>AGRADECIMENTOS</w:t>
      </w:r>
    </w:p>
    <w:p w14:paraId="453AD5E3" w14:textId="77777777" w:rsidR="00E265DD" w:rsidRDefault="00D860D4" w:rsidP="00E265DD">
      <w:pPr>
        <w:pStyle w:val="agradecimentos0"/>
      </w:pPr>
      <w:r>
        <w:t xml:space="preserve">Os agradecimentos devem ser dirigidos àqueles que contribuíram de maneira relevante à elaboração do trabalho, restringindo-se ao mínimo necessário, como instituições (CNPq, CAPES, PUCRS, empresas ou organizações que fizeram parte da pesquisa), ou pessoas (profissionais, pesquisadores, </w:t>
      </w:r>
      <w:proofErr w:type="gramStart"/>
      <w:r w:rsidRPr="00F26DA1">
        <w:t>orientadores, etc.</w:t>
      </w:r>
      <w:proofErr w:type="gramEnd"/>
      <w:r w:rsidRPr="00F26DA1">
        <w:t xml:space="preserve">). </w:t>
      </w:r>
    </w:p>
    <w:p w14:paraId="7D2C3F73" w14:textId="77777777" w:rsidR="00503996" w:rsidRPr="00692B9B" w:rsidRDefault="00D860D4" w:rsidP="00E265DD">
      <w:pPr>
        <w:pStyle w:val="agradecimentos0"/>
      </w:pPr>
      <w:r w:rsidRPr="00F26DA1">
        <w:t>Os agradecimentos devem ser colocados de forma hierárquica</w:t>
      </w:r>
      <w:r w:rsidR="00503996">
        <w:t xml:space="preserve"> de importância e para trabalhos financiados com recursos de instituições </w:t>
      </w:r>
      <w:r w:rsidR="00503996" w:rsidRPr="00692B9B">
        <w:t xml:space="preserve">(CAPES, CNPq, FINEP, </w:t>
      </w:r>
      <w:proofErr w:type="gramStart"/>
      <w:r w:rsidR="00503996" w:rsidRPr="00692B9B">
        <w:t>FAPERGS, etc.</w:t>
      </w:r>
      <w:proofErr w:type="gramEnd"/>
      <w:r w:rsidR="00503996" w:rsidRPr="00692B9B">
        <w:t>) os agradecimentos são obrigatórios a essas instituições.</w:t>
      </w:r>
    </w:p>
    <w:p w14:paraId="258B24C0" w14:textId="77777777" w:rsidR="0035656A" w:rsidRPr="00311EF8" w:rsidRDefault="00900130" w:rsidP="000028AB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br w:type="page"/>
      </w:r>
      <w:r w:rsidR="002566F0" w:rsidRPr="00311EF8">
        <w:rPr>
          <w:rFonts w:cs="Arial"/>
          <w:b/>
          <w:bCs/>
          <w:color w:val="FF0000"/>
        </w:rPr>
        <w:lastRenderedPageBreak/>
        <w:t>Epígrafe (opcional</w:t>
      </w:r>
      <w:r w:rsidR="00DA131F" w:rsidRPr="00311EF8">
        <w:rPr>
          <w:rFonts w:cs="Arial"/>
          <w:b/>
          <w:bCs/>
          <w:color w:val="FF0000"/>
        </w:rPr>
        <w:t xml:space="preserve"> e sem título</w:t>
      </w:r>
      <w:r w:rsidR="002566F0" w:rsidRPr="00311EF8">
        <w:rPr>
          <w:rFonts w:cs="Arial"/>
          <w:b/>
          <w:bCs/>
          <w:color w:val="FF0000"/>
        </w:rPr>
        <w:t>)</w:t>
      </w:r>
    </w:p>
    <w:p w14:paraId="660DAAE5" w14:textId="77777777" w:rsidR="0035656A" w:rsidRDefault="0035656A" w:rsidP="00900130"/>
    <w:p w14:paraId="35620888" w14:textId="77777777" w:rsidR="0035656A" w:rsidRDefault="0035656A" w:rsidP="00900130"/>
    <w:p w14:paraId="0CEE0E1E" w14:textId="77777777" w:rsidR="0035656A" w:rsidRDefault="0035656A" w:rsidP="00900130"/>
    <w:p w14:paraId="23A05E08" w14:textId="77777777" w:rsidR="0035656A" w:rsidRDefault="0035656A" w:rsidP="00900130"/>
    <w:p w14:paraId="5A44172C" w14:textId="77777777" w:rsidR="0035656A" w:rsidRDefault="0035656A" w:rsidP="00900130"/>
    <w:p w14:paraId="0139CAA8" w14:textId="77777777" w:rsidR="0035656A" w:rsidRDefault="0035656A" w:rsidP="00900130"/>
    <w:p w14:paraId="21203014" w14:textId="77777777" w:rsidR="0035656A" w:rsidRDefault="0035656A" w:rsidP="00900130"/>
    <w:p w14:paraId="6AE126B6" w14:textId="77777777" w:rsidR="0035656A" w:rsidRDefault="0035656A" w:rsidP="00900130"/>
    <w:p w14:paraId="5A970957" w14:textId="77777777" w:rsidR="0035656A" w:rsidRDefault="0035656A" w:rsidP="00900130"/>
    <w:p w14:paraId="6F4E4284" w14:textId="77777777" w:rsidR="0035656A" w:rsidRDefault="0035656A" w:rsidP="00900130"/>
    <w:p w14:paraId="285AC215" w14:textId="77777777" w:rsidR="0035656A" w:rsidRDefault="0035656A" w:rsidP="00900130"/>
    <w:p w14:paraId="3CD46A7C" w14:textId="77777777" w:rsidR="00F60110" w:rsidRDefault="00F60110" w:rsidP="00900130"/>
    <w:p w14:paraId="3C05DC22" w14:textId="77777777" w:rsidR="00F60110" w:rsidRDefault="00F60110" w:rsidP="00900130"/>
    <w:p w14:paraId="47DAC9F6" w14:textId="77777777" w:rsidR="00F60110" w:rsidRDefault="00F60110" w:rsidP="00900130"/>
    <w:p w14:paraId="2F82B264" w14:textId="77777777" w:rsidR="00F60110" w:rsidRDefault="00F60110" w:rsidP="00900130"/>
    <w:p w14:paraId="44027FDE" w14:textId="77777777" w:rsidR="00F60110" w:rsidRDefault="00F60110" w:rsidP="00900130"/>
    <w:p w14:paraId="2EF043D0" w14:textId="77777777" w:rsidR="00B80762" w:rsidRDefault="00B80762" w:rsidP="00900130"/>
    <w:p w14:paraId="52664612" w14:textId="77777777" w:rsidR="00B80762" w:rsidRDefault="00B80762" w:rsidP="00900130"/>
    <w:p w14:paraId="389B13A1" w14:textId="77777777" w:rsidR="00B80762" w:rsidRDefault="00B80762" w:rsidP="00900130"/>
    <w:p w14:paraId="304CE154" w14:textId="77777777" w:rsidR="0035656A" w:rsidRDefault="0035656A" w:rsidP="00900130"/>
    <w:p w14:paraId="106D2531" w14:textId="77777777" w:rsidR="006A0066" w:rsidRDefault="006A0066" w:rsidP="00900130"/>
    <w:p w14:paraId="46387BD4" w14:textId="77777777" w:rsidR="0035656A" w:rsidRPr="00154816" w:rsidRDefault="0035656A" w:rsidP="00154816">
      <w:pPr>
        <w:pStyle w:val="ContedodaEpgrafe"/>
      </w:pPr>
      <w:r w:rsidRPr="00154816">
        <w:t>Epígrafe</w:t>
      </w:r>
      <w:r w:rsidR="00F60110" w:rsidRPr="00154816">
        <w:t xml:space="preserve">: </w:t>
      </w:r>
      <w:r w:rsidRPr="00154816">
        <w:t>É um item onde o</w:t>
      </w:r>
      <w:r w:rsidR="00181407">
        <w:t>s</w:t>
      </w:r>
      <w:r w:rsidRPr="00154816">
        <w:t xml:space="preserve"> autor</w:t>
      </w:r>
      <w:r w:rsidR="00181407">
        <w:t>es</w:t>
      </w:r>
      <w:r w:rsidRPr="00154816">
        <w:t xml:space="preserve"> apresenta</w:t>
      </w:r>
      <w:r w:rsidR="00181407">
        <w:t>m</w:t>
      </w:r>
      <w:r w:rsidRPr="00154816">
        <w:t xml:space="preserve"> a citação de um texto que seja relacionado com o tema do trabalho</w:t>
      </w:r>
      <w:r w:rsidR="00F60110" w:rsidRPr="00154816">
        <w:t xml:space="preserve">, seguido da indicação de autoria </w:t>
      </w:r>
      <w:proofErr w:type="gramStart"/>
      <w:r w:rsidR="00F60110" w:rsidRPr="00154816">
        <w:t>do mesmo</w:t>
      </w:r>
      <w:proofErr w:type="gramEnd"/>
      <w:r w:rsidR="00F60110" w:rsidRPr="00154816">
        <w:t>.</w:t>
      </w:r>
    </w:p>
    <w:p w14:paraId="7FF3423D" w14:textId="77777777" w:rsidR="004135F7" w:rsidRPr="00154816" w:rsidRDefault="004135F7" w:rsidP="00154816">
      <w:pPr>
        <w:pStyle w:val="ContedodaEpgrafe"/>
      </w:pPr>
      <w:r w:rsidRPr="00154816">
        <w:t>(texto iniciando do meio da página alinhado a direita)</w:t>
      </w:r>
    </w:p>
    <w:p w14:paraId="32411047" w14:textId="77777777" w:rsidR="00F60110" w:rsidRPr="00611F62" w:rsidRDefault="00F60110" w:rsidP="00611F62">
      <w:pPr>
        <w:pStyle w:val="ContedodaEpgrafe"/>
      </w:pPr>
    </w:p>
    <w:p w14:paraId="051A3FD9" w14:textId="77777777" w:rsidR="00E9054E" w:rsidRPr="00154816" w:rsidRDefault="00F60110" w:rsidP="00154816">
      <w:pPr>
        <w:pStyle w:val="autordaepgrafe"/>
      </w:pPr>
      <w:r w:rsidRPr="00154816">
        <w:t>Nome do autor da epígrafe</w:t>
      </w:r>
    </w:p>
    <w:p w14:paraId="5B102951" w14:textId="77777777" w:rsidR="006A0066" w:rsidRPr="00E9054E" w:rsidRDefault="00BD656F" w:rsidP="000028AB">
      <w:pPr>
        <w:ind w:firstLine="0"/>
        <w:jc w:val="center"/>
        <w:rPr>
          <w:b/>
          <w:color w:val="FF0000"/>
        </w:rPr>
      </w:pPr>
      <w:r>
        <w:br w:type="page"/>
      </w:r>
      <w:r w:rsidR="002566F0" w:rsidRPr="00E9054E">
        <w:rPr>
          <w:b/>
          <w:color w:val="FF0000"/>
        </w:rPr>
        <w:lastRenderedPageBreak/>
        <w:t>Resumo na língua vernácula (obrigatório)</w:t>
      </w:r>
    </w:p>
    <w:p w14:paraId="160DFF31" w14:textId="77777777" w:rsidR="00F60110" w:rsidRDefault="00857D4C" w:rsidP="004E5E33">
      <w:pPr>
        <w:pStyle w:val="Resumo"/>
      </w:pPr>
      <w:r w:rsidRPr="00154816">
        <w:t>RESUMO</w:t>
      </w:r>
    </w:p>
    <w:p w14:paraId="3203AA75" w14:textId="77777777" w:rsidR="00F86891" w:rsidRPr="006500E8" w:rsidRDefault="00F86891" w:rsidP="00154816">
      <w:r w:rsidRPr="006500E8">
        <w:t xml:space="preserve">Deve ser digitado com </w:t>
      </w:r>
      <w:r w:rsidRPr="006500E8">
        <w:rPr>
          <w:b/>
          <w:bCs/>
        </w:rPr>
        <w:t>espaçamento 1,5</w:t>
      </w:r>
      <w:r w:rsidRPr="006500E8">
        <w:t xml:space="preserve"> e conter de </w:t>
      </w:r>
      <w:smartTag w:uri="urn:schemas-microsoft-com:office:smarttags" w:element="metricconverter">
        <w:smartTagPr>
          <w:attr w:name="ProductID" w:val="150 a"/>
        </w:smartTagPr>
        <w:r w:rsidRPr="006500E8">
          <w:rPr>
            <w:b/>
            <w:bCs/>
          </w:rPr>
          <w:t>150 a</w:t>
        </w:r>
      </w:smartTag>
      <w:r w:rsidRPr="006500E8">
        <w:rPr>
          <w:b/>
          <w:bCs/>
        </w:rPr>
        <w:t xml:space="preserve"> 500</w:t>
      </w:r>
      <w:r w:rsidRPr="006500E8">
        <w:t xml:space="preserve"> palavras.</w:t>
      </w:r>
    </w:p>
    <w:p w14:paraId="51AF120F" w14:textId="77777777" w:rsidR="00F86891" w:rsidRPr="006500E8" w:rsidRDefault="00F86891" w:rsidP="00154816">
      <w:pPr>
        <w:rPr>
          <w:b/>
          <w:bCs/>
        </w:rPr>
      </w:pPr>
      <w:r w:rsidRPr="006500E8">
        <w:t>Utilizar a terceira pessoa do singular, os verbos na voz ativa e evitar o uso de símbolos e contrações que não sejam de uso corrente.</w:t>
      </w:r>
    </w:p>
    <w:p w14:paraId="4454B532" w14:textId="77777777" w:rsidR="004F4072" w:rsidRPr="006500E8" w:rsidRDefault="00181407" w:rsidP="00154816">
      <w:r w:rsidRPr="006500E8">
        <w:t>Palavras-chave</w:t>
      </w:r>
      <w:r w:rsidR="00F86891" w:rsidRPr="006500E8">
        <w:t xml:space="preserve">: separadas entre si por ponto </w:t>
      </w:r>
      <w:proofErr w:type="gramStart"/>
      <w:r w:rsidR="00F86891" w:rsidRPr="006500E8">
        <w:t>e também</w:t>
      </w:r>
      <w:proofErr w:type="gramEnd"/>
      <w:r w:rsidR="00F86891" w:rsidRPr="006500E8">
        <w:t xml:space="preserve"> finalizadas por ponto.</w:t>
      </w:r>
    </w:p>
    <w:p w14:paraId="00B820A6" w14:textId="77777777" w:rsidR="004F4072" w:rsidRDefault="003E6166" w:rsidP="000028AB">
      <w:pPr>
        <w:ind w:firstLine="0"/>
        <w:jc w:val="center"/>
        <w:rPr>
          <w:b/>
          <w:bCs/>
          <w:color w:val="FF0000"/>
        </w:rPr>
      </w:pPr>
      <w:r>
        <w:rPr>
          <w:rFonts w:cs="Arial"/>
        </w:rPr>
        <w:br w:type="page"/>
      </w:r>
      <w:r w:rsidR="002566F0" w:rsidRPr="001D4AB7">
        <w:rPr>
          <w:b/>
          <w:bCs/>
          <w:color w:val="FF0000"/>
        </w:rPr>
        <w:lastRenderedPageBreak/>
        <w:t>Resumo em língua estrangeira</w:t>
      </w:r>
      <w:r w:rsidR="002566F0" w:rsidRPr="00B00ECE">
        <w:rPr>
          <w:bCs/>
          <w:color w:val="FF0000"/>
        </w:rPr>
        <w:t xml:space="preserve"> (obrigatório)</w:t>
      </w:r>
    </w:p>
    <w:p w14:paraId="32C93FD8" w14:textId="77777777" w:rsidR="00B00ECE" w:rsidRDefault="00181407" w:rsidP="000028AB">
      <w:pPr>
        <w:pStyle w:val="Resumo"/>
      </w:pPr>
      <w:r>
        <w:t>Abstract</w:t>
      </w:r>
    </w:p>
    <w:p w14:paraId="6DA31C81" w14:textId="77777777" w:rsidR="004F4072" w:rsidRPr="00B00ECE" w:rsidRDefault="004C686B" w:rsidP="00996561">
      <w:r w:rsidRPr="00B00ECE">
        <w:t>Todas as observações feitas para o resumo valem para o resumo em língua estrangeira.</w:t>
      </w:r>
    </w:p>
    <w:p w14:paraId="258980CE" w14:textId="77777777" w:rsidR="004F4072" w:rsidRPr="00DA399B" w:rsidRDefault="00900130" w:rsidP="000028AB">
      <w:pPr>
        <w:ind w:firstLine="0"/>
        <w:jc w:val="center"/>
        <w:rPr>
          <w:b/>
          <w:bCs/>
          <w:color w:val="FF0000"/>
        </w:rPr>
      </w:pPr>
      <w:r w:rsidRPr="00DA399B">
        <w:rPr>
          <w:b/>
        </w:rPr>
        <w:br w:type="page"/>
      </w:r>
      <w:r w:rsidR="002566F0" w:rsidRPr="00DA399B">
        <w:rPr>
          <w:b/>
          <w:bCs/>
          <w:color w:val="FF0000"/>
        </w:rPr>
        <w:lastRenderedPageBreak/>
        <w:t>Lista de ilustrações (opcional)</w:t>
      </w:r>
    </w:p>
    <w:p w14:paraId="271F2B57" w14:textId="77777777" w:rsidR="004F4072" w:rsidRPr="00BD656F" w:rsidRDefault="004F4072" w:rsidP="000028AB">
      <w:pPr>
        <w:pStyle w:val="ListadeIlustraes"/>
      </w:pPr>
      <w:r w:rsidRPr="00BD656F">
        <w:t>LIsta de ilustrações</w:t>
      </w:r>
    </w:p>
    <w:p w14:paraId="71CE6D89" w14:textId="77777777" w:rsidR="003A3F4C" w:rsidRPr="00692BB5" w:rsidRDefault="00151D94" w:rsidP="00692BB5">
      <w:pPr>
        <w:pStyle w:val="TOC1"/>
        <w:rPr>
          <w:rFonts w:ascii="Times New Roman" w:hAnsi="Times New Roman"/>
          <w:b w:val="0"/>
          <w:lang w:val="en-US" w:eastAsia="en-US"/>
        </w:rPr>
      </w:pPr>
      <w:r w:rsidRPr="00692BB5">
        <w:rPr>
          <w:b w:val="0"/>
        </w:rPr>
        <w:fldChar w:fldCharType="begin"/>
      </w:r>
      <w:r w:rsidRPr="00692BB5">
        <w:rPr>
          <w:b w:val="0"/>
        </w:rPr>
        <w:instrText xml:space="preserve"> TOC \h \z \t "Título Quadro;1;Título Gráfico;1" </w:instrText>
      </w:r>
      <w:r w:rsidRPr="00692BB5">
        <w:rPr>
          <w:b w:val="0"/>
        </w:rPr>
        <w:fldChar w:fldCharType="separate"/>
      </w:r>
      <w:hyperlink w:anchor="_Toc206821213" w:history="1">
        <w:r w:rsidR="003A3F4C" w:rsidRPr="00692BB5">
          <w:rPr>
            <w:b w:val="0"/>
          </w:rPr>
          <w:t>Quadro 1: Comparativo de competitividade</w:t>
        </w:r>
        <w:r w:rsidR="003A3F4C" w:rsidRPr="00692BB5">
          <w:rPr>
            <w:b w:val="0"/>
            <w:webHidden/>
          </w:rPr>
          <w:tab/>
        </w:r>
        <w:r w:rsidR="003A3F4C" w:rsidRPr="00692BB5">
          <w:rPr>
            <w:b w:val="0"/>
            <w:webHidden/>
          </w:rPr>
          <w:fldChar w:fldCharType="begin"/>
        </w:r>
        <w:r w:rsidR="003A3F4C" w:rsidRPr="00692BB5">
          <w:rPr>
            <w:b w:val="0"/>
            <w:webHidden/>
          </w:rPr>
          <w:instrText xml:space="preserve"> PAGEREF _Toc206821213 \h </w:instrText>
        </w:r>
        <w:r w:rsidR="006C4240" w:rsidRPr="00692BB5">
          <w:rPr>
            <w:b w:val="0"/>
          </w:rPr>
        </w:r>
        <w:r w:rsidR="003A3F4C" w:rsidRPr="00692BB5">
          <w:rPr>
            <w:b w:val="0"/>
            <w:webHidden/>
          </w:rPr>
          <w:fldChar w:fldCharType="separate"/>
        </w:r>
        <w:r w:rsidR="00CC1ADA">
          <w:rPr>
            <w:b w:val="0"/>
            <w:webHidden/>
          </w:rPr>
          <w:t>2</w:t>
        </w:r>
        <w:r w:rsidR="003A3F4C" w:rsidRPr="00692BB5">
          <w:rPr>
            <w:b w:val="0"/>
            <w:webHidden/>
          </w:rPr>
          <w:fldChar w:fldCharType="end"/>
        </w:r>
      </w:hyperlink>
    </w:p>
    <w:p w14:paraId="174D252C" w14:textId="77777777" w:rsidR="003A3F4C" w:rsidRPr="00692BB5" w:rsidRDefault="003A3F4C" w:rsidP="00692BB5">
      <w:pPr>
        <w:pStyle w:val="TOC1"/>
        <w:rPr>
          <w:rFonts w:ascii="Times New Roman" w:hAnsi="Times New Roman"/>
          <w:b w:val="0"/>
          <w:lang w:val="en-US" w:eastAsia="en-US"/>
        </w:rPr>
      </w:pPr>
      <w:hyperlink w:anchor="_Toc206821214" w:history="1">
        <w:r w:rsidRPr="00692BB5">
          <w:rPr>
            <w:b w:val="0"/>
          </w:rPr>
          <w:t>Gráfico 1: Acesso à internet 1999 – 2002</w:t>
        </w:r>
        <w:r w:rsidRPr="00692BB5">
          <w:rPr>
            <w:b w:val="0"/>
            <w:webHidden/>
          </w:rPr>
          <w:tab/>
        </w:r>
        <w:r w:rsidRPr="00692BB5">
          <w:rPr>
            <w:b w:val="0"/>
            <w:webHidden/>
          </w:rPr>
          <w:fldChar w:fldCharType="begin"/>
        </w:r>
        <w:r w:rsidRPr="00692BB5">
          <w:rPr>
            <w:b w:val="0"/>
            <w:webHidden/>
          </w:rPr>
          <w:instrText xml:space="preserve"> PAGEREF _Toc206821214 \h </w:instrText>
        </w:r>
        <w:r w:rsidR="006C4240" w:rsidRPr="00692BB5">
          <w:rPr>
            <w:b w:val="0"/>
          </w:rPr>
        </w:r>
        <w:r w:rsidRPr="00692BB5">
          <w:rPr>
            <w:b w:val="0"/>
            <w:webHidden/>
          </w:rPr>
          <w:fldChar w:fldCharType="separate"/>
        </w:r>
        <w:r w:rsidR="00CC1ADA">
          <w:rPr>
            <w:b w:val="0"/>
            <w:webHidden/>
          </w:rPr>
          <w:t>2</w:t>
        </w:r>
        <w:r w:rsidRPr="00692BB5">
          <w:rPr>
            <w:b w:val="0"/>
            <w:webHidden/>
          </w:rPr>
          <w:fldChar w:fldCharType="end"/>
        </w:r>
      </w:hyperlink>
    </w:p>
    <w:p w14:paraId="0597BAF7" w14:textId="77777777" w:rsidR="003A3F4C" w:rsidRDefault="00151D94" w:rsidP="008D2F46">
      <w:pPr>
        <w:pStyle w:val="TableofFigures"/>
        <w:tabs>
          <w:tab w:val="right" w:leader="dot" w:pos="9061"/>
        </w:tabs>
        <w:ind w:firstLine="0"/>
        <w:rPr>
          <w:rFonts w:cs="Arial"/>
        </w:rPr>
      </w:pPr>
      <w:r w:rsidRPr="00692BB5">
        <w:rPr>
          <w:rFonts w:cs="Arial"/>
        </w:rPr>
        <w:fldChar w:fldCharType="end"/>
      </w:r>
    </w:p>
    <w:p w14:paraId="28EC4F21" w14:textId="77777777" w:rsidR="00BD3699" w:rsidRPr="00311EF8" w:rsidRDefault="00BD3699" w:rsidP="00311EF8">
      <w:pPr>
        <w:ind w:firstLine="0"/>
        <w:rPr>
          <w:rFonts w:cs="Arial"/>
          <w:color w:val="FF0000"/>
        </w:rPr>
      </w:pPr>
      <w:r w:rsidRPr="00311EF8">
        <w:rPr>
          <w:rFonts w:cs="Arial"/>
          <w:color w:val="FF0000"/>
        </w:rPr>
        <w:t>(</w:t>
      </w:r>
      <w:r w:rsidRPr="00311EF8">
        <w:rPr>
          <w:rFonts w:cs="Arial"/>
          <w:bCs/>
          <w:color w:val="FF0000"/>
        </w:rPr>
        <w:t>Relação de cada ilustração de acordo com a ordem apresentada no texto, devendo incluir</w:t>
      </w:r>
      <w:r w:rsidRPr="00311EF8">
        <w:rPr>
          <w:rFonts w:cs="Arial"/>
          <w:color w:val="FF0000"/>
        </w:rPr>
        <w:t xml:space="preserve">: palavra designativa, acompanhada do número de ocorrência no texto (em algarismos arábicos) e seu título. </w:t>
      </w:r>
    </w:p>
    <w:p w14:paraId="0CA45DB6" w14:textId="77777777" w:rsidR="00BD3699" w:rsidRPr="00BD3699" w:rsidRDefault="00BD3699" w:rsidP="00611F62">
      <w:pPr>
        <w:ind w:firstLine="0"/>
      </w:pPr>
      <w:r w:rsidRPr="00311EF8">
        <w:rPr>
          <w:rFonts w:cs="Arial"/>
          <w:b/>
          <w:color w:val="FF0000"/>
        </w:rPr>
        <w:t>Exemplo:</w:t>
      </w:r>
      <w:r w:rsidR="00996561" w:rsidRPr="00611F62">
        <w:rPr>
          <w:rFonts w:cs="Arial"/>
          <w:color w:val="FF0000"/>
          <w:sz w:val="20"/>
          <w:szCs w:val="20"/>
        </w:rPr>
        <w:t xml:space="preserve"> Figura 3</w:t>
      </w:r>
      <w:r w:rsidRPr="00611F62">
        <w:rPr>
          <w:rFonts w:cs="Arial"/>
          <w:color w:val="FF0000"/>
          <w:sz w:val="20"/>
          <w:szCs w:val="20"/>
        </w:rPr>
        <w:t xml:space="preserve"> - Praça Argentina</w:t>
      </w:r>
      <w:r w:rsidR="00A37F2B" w:rsidRPr="00611F62">
        <w:rPr>
          <w:rFonts w:cs="Arial"/>
          <w:color w:val="FF0000"/>
          <w:sz w:val="20"/>
          <w:szCs w:val="20"/>
        </w:rPr>
        <w:t>...........................................................3</w:t>
      </w:r>
    </w:p>
    <w:p w14:paraId="18ABD5DA" w14:textId="77777777" w:rsidR="009C2D83" w:rsidRPr="00311EF8" w:rsidRDefault="00311EF8" w:rsidP="00311EF8">
      <w:pPr>
        <w:ind w:firstLine="0"/>
        <w:rPr>
          <w:rFonts w:cs="Arial"/>
          <w:color w:val="FF0000"/>
        </w:rPr>
      </w:pPr>
      <w:r w:rsidRPr="00311EF8">
        <w:rPr>
          <w:color w:val="FF0000"/>
        </w:rPr>
        <w:t>(</w:t>
      </w:r>
      <w:r w:rsidR="00BD3699" w:rsidRPr="00311EF8">
        <w:rPr>
          <w:color w:val="FF0000"/>
        </w:rPr>
        <w:t>Número da página onde a ilustração aparece no trabalho</w:t>
      </w:r>
      <w:r w:rsidR="00BD3699" w:rsidRPr="00311EF8">
        <w:rPr>
          <w:rFonts w:cs="Arial"/>
          <w:color w:val="FF0000"/>
        </w:rPr>
        <w:t>)</w:t>
      </w:r>
    </w:p>
    <w:p w14:paraId="1337D1A8" w14:textId="77777777" w:rsidR="003A3F4C" w:rsidRPr="00311EF8" w:rsidRDefault="003A3F4C" w:rsidP="000028AB">
      <w:pPr>
        <w:ind w:firstLine="0"/>
        <w:jc w:val="center"/>
        <w:rPr>
          <w:rFonts w:cs="Arial"/>
          <w:b/>
          <w:bCs/>
          <w:color w:val="FF0000"/>
        </w:rPr>
      </w:pPr>
    </w:p>
    <w:p w14:paraId="5F72DC1E" w14:textId="77777777" w:rsidR="003A3F4C" w:rsidRPr="00311EF8" w:rsidRDefault="003A3F4C" w:rsidP="000028AB">
      <w:pPr>
        <w:ind w:firstLine="0"/>
        <w:jc w:val="center"/>
        <w:rPr>
          <w:rFonts w:cs="Arial"/>
          <w:b/>
          <w:bCs/>
          <w:color w:val="FF0000"/>
        </w:rPr>
      </w:pPr>
    </w:p>
    <w:p w14:paraId="54734CAE" w14:textId="77777777" w:rsidR="003A3F4C" w:rsidRPr="00311EF8" w:rsidRDefault="003A3F4C" w:rsidP="000028AB">
      <w:pPr>
        <w:ind w:firstLine="0"/>
        <w:jc w:val="center"/>
        <w:rPr>
          <w:rFonts w:cs="Arial"/>
          <w:b/>
          <w:bCs/>
          <w:color w:val="FF0000"/>
        </w:rPr>
      </w:pPr>
    </w:p>
    <w:p w14:paraId="66518A9F" w14:textId="77777777" w:rsidR="003A3F4C" w:rsidRPr="00311EF8" w:rsidRDefault="003A3F4C" w:rsidP="000028AB">
      <w:pPr>
        <w:ind w:firstLine="0"/>
        <w:jc w:val="center"/>
        <w:rPr>
          <w:rFonts w:cs="Arial"/>
          <w:b/>
          <w:bCs/>
          <w:color w:val="FF0000"/>
        </w:rPr>
      </w:pPr>
    </w:p>
    <w:p w14:paraId="613FE6AD" w14:textId="77777777" w:rsidR="002566F0" w:rsidRPr="00311EF8" w:rsidRDefault="00900130" w:rsidP="000028AB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br w:type="page"/>
      </w:r>
      <w:r w:rsidR="00B52C93" w:rsidRPr="00311EF8">
        <w:rPr>
          <w:rFonts w:cs="Arial"/>
          <w:b/>
          <w:bCs/>
          <w:color w:val="FF0000"/>
        </w:rPr>
        <w:lastRenderedPageBreak/>
        <w:t>Lista de tabelas (opcional)</w:t>
      </w:r>
    </w:p>
    <w:p w14:paraId="6B8170C8" w14:textId="77777777" w:rsidR="00B52C93" w:rsidRPr="00996561" w:rsidRDefault="00B52C93" w:rsidP="00996561">
      <w:pPr>
        <w:pStyle w:val="Listadetabelas"/>
      </w:pPr>
      <w:r w:rsidRPr="00996561">
        <w:t xml:space="preserve">Lista de tabelas </w:t>
      </w:r>
    </w:p>
    <w:p w14:paraId="5FD0A51C" w14:textId="77777777" w:rsidR="00BA5538" w:rsidRPr="00692BB5" w:rsidRDefault="001D4AB7" w:rsidP="00692BB5">
      <w:pPr>
        <w:pStyle w:val="TOC1"/>
        <w:rPr>
          <w:rFonts w:ascii="Times New Roman" w:hAnsi="Times New Roman"/>
          <w:b w:val="0"/>
          <w:lang w:val="en-US" w:eastAsia="en-US"/>
        </w:rPr>
      </w:pPr>
      <w:r w:rsidRPr="00692BB5">
        <w:rPr>
          <w:rFonts w:cs="Arial"/>
          <w:b w:val="0"/>
        </w:rPr>
        <w:fldChar w:fldCharType="begin"/>
      </w:r>
      <w:r w:rsidRPr="00692BB5">
        <w:rPr>
          <w:rFonts w:cs="Arial"/>
          <w:b w:val="0"/>
        </w:rPr>
        <w:instrText xml:space="preserve"> TOC \o "1-3" \h \z \t "Título Tabela;1" </w:instrText>
      </w:r>
      <w:r w:rsidRPr="00692BB5">
        <w:rPr>
          <w:rFonts w:cs="Arial"/>
          <w:b w:val="0"/>
        </w:rPr>
        <w:fldChar w:fldCharType="separate"/>
      </w:r>
      <w:hyperlink w:anchor="_Toc206829730" w:history="1">
        <w:r w:rsidR="00BA5538" w:rsidRPr="00692BB5">
          <w:rPr>
            <w:b w:val="0"/>
          </w:rPr>
          <w:t>Tabela 1: Preços de alimentos em dólares de 1900-1952 a 1</w:t>
        </w:r>
        <w:r w:rsidR="00BA5538" w:rsidRPr="00692BB5">
          <w:rPr>
            <w:b w:val="0"/>
          </w:rPr>
          <w:t>9</w:t>
        </w:r>
        <w:r w:rsidR="00BA5538" w:rsidRPr="00692BB5">
          <w:rPr>
            <w:b w:val="0"/>
          </w:rPr>
          <w:t>95-1997</w:t>
        </w:r>
        <w:r w:rsidR="00BA5538" w:rsidRPr="00692BB5">
          <w:rPr>
            <w:b w:val="0"/>
            <w:webHidden/>
          </w:rPr>
          <w:tab/>
        </w:r>
        <w:r w:rsidR="00BA5538" w:rsidRPr="00692BB5">
          <w:rPr>
            <w:b w:val="0"/>
            <w:webHidden/>
          </w:rPr>
          <w:fldChar w:fldCharType="begin"/>
        </w:r>
        <w:r w:rsidR="00BA5538" w:rsidRPr="00692BB5">
          <w:rPr>
            <w:b w:val="0"/>
            <w:webHidden/>
          </w:rPr>
          <w:instrText xml:space="preserve"> PAGEREF _Toc206829730 \h </w:instrText>
        </w:r>
        <w:r w:rsidR="00B40E73" w:rsidRPr="00692BB5">
          <w:rPr>
            <w:b w:val="0"/>
          </w:rPr>
        </w:r>
        <w:r w:rsidR="00BA5538" w:rsidRPr="00692BB5">
          <w:rPr>
            <w:b w:val="0"/>
            <w:webHidden/>
          </w:rPr>
          <w:fldChar w:fldCharType="separate"/>
        </w:r>
        <w:r w:rsidR="00CC1ADA">
          <w:rPr>
            <w:b w:val="0"/>
            <w:webHidden/>
          </w:rPr>
          <w:t>2</w:t>
        </w:r>
        <w:r w:rsidR="00BA5538" w:rsidRPr="00692BB5">
          <w:rPr>
            <w:b w:val="0"/>
            <w:webHidden/>
          </w:rPr>
          <w:fldChar w:fldCharType="end"/>
        </w:r>
      </w:hyperlink>
    </w:p>
    <w:p w14:paraId="625B1822" w14:textId="77777777" w:rsidR="00BA5538" w:rsidRDefault="001D4AB7" w:rsidP="008D2F46">
      <w:pPr>
        <w:ind w:firstLine="0"/>
        <w:rPr>
          <w:rFonts w:cs="Arial"/>
        </w:rPr>
      </w:pPr>
      <w:r w:rsidRPr="00692BB5">
        <w:rPr>
          <w:rFonts w:cs="Arial"/>
        </w:rPr>
        <w:fldChar w:fldCharType="end"/>
      </w:r>
    </w:p>
    <w:p w14:paraId="5BB9BEF2" w14:textId="781F627E" w:rsidR="00C403C9" w:rsidRPr="008D2F46" w:rsidRDefault="00BD3699" w:rsidP="008D2F46">
      <w:pPr>
        <w:ind w:firstLine="0"/>
        <w:rPr>
          <w:rFonts w:cs="Arial"/>
          <w:color w:val="FF0000"/>
        </w:rPr>
      </w:pPr>
      <w:r w:rsidRPr="008D2F46">
        <w:rPr>
          <w:rFonts w:cs="Arial"/>
          <w:color w:val="FF0000"/>
        </w:rPr>
        <w:t>(</w:t>
      </w:r>
      <w:r w:rsidRPr="008D2F46">
        <w:rPr>
          <w:rFonts w:cs="Arial"/>
          <w:bCs/>
          <w:color w:val="FF0000"/>
        </w:rPr>
        <w:t xml:space="preserve">Relação de cada tabela de acordo com a ordem em que </w:t>
      </w:r>
      <w:r w:rsidR="00A35A1D" w:rsidRPr="008D2F46">
        <w:rPr>
          <w:rFonts w:cs="Arial"/>
          <w:bCs/>
          <w:color w:val="FF0000"/>
        </w:rPr>
        <w:t>aparecem no</w:t>
      </w:r>
      <w:r w:rsidRPr="008D2F46">
        <w:rPr>
          <w:rFonts w:cs="Arial"/>
          <w:bCs/>
          <w:color w:val="FF0000"/>
        </w:rPr>
        <w:t xml:space="preserve"> texto, devendo apresentar</w:t>
      </w:r>
      <w:r w:rsidRPr="008D2F46">
        <w:rPr>
          <w:rFonts w:cs="Arial"/>
          <w:color w:val="FF0000"/>
        </w:rPr>
        <w:t xml:space="preserve">: palavra designativa, acompanhada do número de ocorrência no texto (algarismos arábicos) e seu título e da legenda, todos em letras minúsculas. </w:t>
      </w:r>
    </w:p>
    <w:p w14:paraId="7FDF27A5" w14:textId="77777777" w:rsidR="00B52C93" w:rsidRPr="00BD3699" w:rsidRDefault="00BD3699" w:rsidP="008D2F46">
      <w:pPr>
        <w:ind w:firstLine="0"/>
        <w:rPr>
          <w:rFonts w:cs="Arial"/>
        </w:rPr>
      </w:pPr>
      <w:r w:rsidRPr="008D2F46">
        <w:rPr>
          <w:rFonts w:cs="Arial"/>
          <w:color w:val="FF0000"/>
        </w:rPr>
        <w:t>Exemplo</w:t>
      </w:r>
      <w:r w:rsidRPr="00311EF8">
        <w:t>: Tabela 5 - Índices de inflação maio/jun. 2002</w:t>
      </w:r>
      <w:r w:rsidR="00A37F2B" w:rsidRPr="00311EF8">
        <w:t>.................................. 3</w:t>
      </w:r>
    </w:p>
    <w:p w14:paraId="2F00EE10" w14:textId="77777777" w:rsidR="00BC174E" w:rsidRPr="00311EF8" w:rsidRDefault="00900130" w:rsidP="000028AB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br w:type="page"/>
      </w:r>
      <w:r w:rsidR="00BC174E" w:rsidRPr="00311EF8">
        <w:rPr>
          <w:rFonts w:cs="Arial"/>
          <w:b/>
          <w:bCs/>
          <w:color w:val="FF0000"/>
        </w:rPr>
        <w:lastRenderedPageBreak/>
        <w:t>Lista de abreviaturas</w:t>
      </w:r>
      <w:r w:rsidR="006645AD" w:rsidRPr="00311EF8">
        <w:rPr>
          <w:rFonts w:cs="Arial"/>
          <w:b/>
          <w:bCs/>
          <w:color w:val="FF0000"/>
        </w:rPr>
        <w:t xml:space="preserve"> </w:t>
      </w:r>
      <w:r w:rsidR="00BC174E" w:rsidRPr="00311EF8">
        <w:rPr>
          <w:rFonts w:cs="Arial"/>
          <w:b/>
          <w:bCs/>
          <w:color w:val="FF0000"/>
        </w:rPr>
        <w:t>(opcional)</w:t>
      </w:r>
    </w:p>
    <w:p w14:paraId="51B99EDF" w14:textId="77777777" w:rsidR="00BC174E" w:rsidRPr="00996561" w:rsidRDefault="00BC174E" w:rsidP="00996561">
      <w:pPr>
        <w:pStyle w:val="listadeabreviaturas"/>
      </w:pPr>
      <w:r w:rsidRPr="00996561">
        <w:t>Lista de abreviaturas</w:t>
      </w:r>
    </w:p>
    <w:p w14:paraId="5910C0A7" w14:textId="77777777" w:rsidR="00BC174E" w:rsidRDefault="006645AD" w:rsidP="001D33DD">
      <w:pPr>
        <w:ind w:firstLine="0"/>
        <w:rPr>
          <w:rFonts w:cs="Arial"/>
        </w:rPr>
      </w:pPr>
      <w:proofErr w:type="spellStart"/>
      <w:r>
        <w:rPr>
          <w:rFonts w:cs="Arial"/>
        </w:rPr>
        <w:t>Bibliot</w:t>
      </w:r>
      <w:proofErr w:type="spellEnd"/>
      <w:r>
        <w:rPr>
          <w:rFonts w:cs="Arial"/>
        </w:rPr>
        <w:t xml:space="preserve"> – </w:t>
      </w:r>
      <w:r w:rsidR="001329D3">
        <w:rPr>
          <w:rFonts w:cs="Arial"/>
        </w:rPr>
        <w:t>Biblioteconomia</w:t>
      </w:r>
    </w:p>
    <w:p w14:paraId="72BBB93B" w14:textId="77777777" w:rsidR="001329D3" w:rsidRDefault="006645AD" w:rsidP="001D33DD">
      <w:pPr>
        <w:ind w:firstLine="0"/>
        <w:rPr>
          <w:rFonts w:cs="Arial"/>
        </w:rPr>
      </w:pPr>
      <w:r>
        <w:rPr>
          <w:rFonts w:cs="Arial"/>
        </w:rPr>
        <w:t xml:space="preserve">Inform. – </w:t>
      </w:r>
      <w:r w:rsidR="001329D3">
        <w:rPr>
          <w:rFonts w:cs="Arial"/>
        </w:rPr>
        <w:t>Informática</w:t>
      </w:r>
    </w:p>
    <w:p w14:paraId="26BE0239" w14:textId="77777777" w:rsidR="00BC174E" w:rsidRPr="00311EF8" w:rsidRDefault="00900130" w:rsidP="000028AB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br w:type="page"/>
      </w:r>
      <w:r w:rsidR="00BC174E" w:rsidRPr="00311EF8">
        <w:rPr>
          <w:rFonts w:cs="Arial"/>
          <w:b/>
          <w:bCs/>
          <w:color w:val="FF0000"/>
        </w:rPr>
        <w:lastRenderedPageBreak/>
        <w:t>Lista de Siglas (opcional)</w:t>
      </w:r>
    </w:p>
    <w:p w14:paraId="62680CDC" w14:textId="77777777" w:rsidR="00BC174E" w:rsidRPr="00996561" w:rsidRDefault="00BC174E" w:rsidP="00996561">
      <w:pPr>
        <w:pStyle w:val="ListadeSiglas"/>
      </w:pPr>
      <w:r w:rsidRPr="00996561">
        <w:t>Lista de Siglas</w:t>
      </w:r>
    </w:p>
    <w:p w14:paraId="4CC2510D" w14:textId="77777777" w:rsidR="00E44225" w:rsidRDefault="00E44225" w:rsidP="00996561">
      <w:pPr>
        <w:ind w:firstLine="0"/>
        <w:rPr>
          <w:rFonts w:cs="Arial"/>
        </w:rPr>
      </w:pPr>
      <w:r>
        <w:rPr>
          <w:rFonts w:cs="Arial"/>
        </w:rPr>
        <w:t>ABNT – Associação Brasileira de Normas Técnicas</w:t>
      </w:r>
    </w:p>
    <w:p w14:paraId="55AC4699" w14:textId="77777777" w:rsidR="001329D3" w:rsidRPr="00311EF8" w:rsidRDefault="00900130" w:rsidP="000028AB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br w:type="page"/>
      </w:r>
      <w:r w:rsidR="00DD6056" w:rsidRPr="00311EF8">
        <w:rPr>
          <w:rFonts w:cs="Arial"/>
          <w:b/>
          <w:bCs/>
          <w:color w:val="FF0000"/>
        </w:rPr>
        <w:lastRenderedPageBreak/>
        <w:t>Lista de Símbolos (opcional)</w:t>
      </w:r>
    </w:p>
    <w:p w14:paraId="4D1D447B" w14:textId="77777777" w:rsidR="00DD6056" w:rsidRPr="00996561" w:rsidRDefault="00DD6056" w:rsidP="00996561">
      <w:pPr>
        <w:pStyle w:val="ListadeSmbolos"/>
      </w:pPr>
      <w:r w:rsidRPr="00996561">
        <w:t>Lista de Símbolos</w:t>
      </w:r>
    </w:p>
    <w:p w14:paraId="76D907E9" w14:textId="77777777" w:rsidR="00DD6056" w:rsidRPr="00DD6056" w:rsidRDefault="00DD6056" w:rsidP="00996561">
      <w:pPr>
        <w:ind w:firstLine="0"/>
        <w:rPr>
          <w:rFonts w:cs="Arial"/>
        </w:rPr>
      </w:pPr>
      <w:proofErr w:type="spellStart"/>
      <w:r>
        <w:rPr>
          <w:rFonts w:cs="Arial"/>
        </w:rPr>
        <w:t>Rad</w:t>
      </w:r>
      <w:proofErr w:type="spellEnd"/>
      <w:r>
        <w:rPr>
          <w:rFonts w:cs="Arial"/>
        </w:rPr>
        <w:t xml:space="preserve"> - radiano</w:t>
      </w:r>
    </w:p>
    <w:p w14:paraId="7F115EB1" w14:textId="77777777" w:rsidR="00DD6056" w:rsidRPr="00DD6056" w:rsidRDefault="00DD6056" w:rsidP="00996561">
      <w:pPr>
        <w:ind w:firstLine="0"/>
        <w:rPr>
          <w:rFonts w:cs="Arial"/>
        </w:rPr>
      </w:pPr>
      <w:r>
        <w:rPr>
          <w:rFonts w:cs="Arial"/>
        </w:rPr>
        <w:t>$ - subcampo</w:t>
      </w:r>
    </w:p>
    <w:p w14:paraId="586A9F9D" w14:textId="77777777" w:rsidR="0087639D" w:rsidRPr="00311EF8" w:rsidRDefault="00B9347B" w:rsidP="000028AB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br w:type="page"/>
      </w:r>
      <w:r w:rsidR="0087639D" w:rsidRPr="00311EF8">
        <w:rPr>
          <w:rFonts w:cs="Arial"/>
          <w:b/>
          <w:bCs/>
          <w:color w:val="FF0000"/>
        </w:rPr>
        <w:lastRenderedPageBreak/>
        <w:t>Sumário (obrigatório)</w:t>
      </w:r>
    </w:p>
    <w:p w14:paraId="0D7A38DC" w14:textId="77777777" w:rsidR="00900130" w:rsidRPr="00996561" w:rsidRDefault="00DD6056" w:rsidP="004E5E33">
      <w:pPr>
        <w:pStyle w:val="TtuloSumrio"/>
      </w:pPr>
      <w:r w:rsidRPr="00996561">
        <w:t>SUMÁRIO</w:t>
      </w:r>
    </w:p>
    <w:p w14:paraId="24E3F5D6" w14:textId="77777777" w:rsidR="00692BB5" w:rsidRDefault="00611F62" w:rsidP="00692BB5">
      <w:pPr>
        <w:pStyle w:val="TOC1"/>
        <w:rPr>
          <w:rFonts w:ascii="Times New Roman" w:hAnsi="Times New Roman"/>
          <w:lang w:val="en-US" w:eastAsia="en-US"/>
        </w:rPr>
      </w:pPr>
      <w:r>
        <w:fldChar w:fldCharType="begin"/>
      </w:r>
      <w:r>
        <w:instrText xml:space="preserve"> TOC \o "1-3" \h \z \t "Título Referências;1;Título Glossário;1;Título Apêndice;1;Título Seção Primária;1;Título Seção Secundária;2;Título Seção Terciária;3;Título Seção Quaternária;4;Título Seção Quinária;5;Título Introdução;1;Título Conclusão;1" </w:instrText>
      </w:r>
      <w:r>
        <w:fldChar w:fldCharType="separate"/>
      </w:r>
      <w:hyperlink w:anchor="_Toc224376557" w:history="1">
        <w:r w:rsidR="00692BB5">
          <w:rPr>
            <w:rStyle w:val="Hyperlink"/>
          </w:rPr>
          <w:t>1</w:t>
        </w:r>
        <w:r w:rsidR="00692BB5">
          <w:rPr>
            <w:rStyle w:val="Hyperlink"/>
          </w:rPr>
          <w:tab/>
        </w:r>
        <w:r w:rsidR="00692BB5" w:rsidRPr="00BA78EE">
          <w:rPr>
            <w:rStyle w:val="Hyperlink"/>
          </w:rPr>
          <w:t>INTRODUÇÃO</w:t>
        </w:r>
        <w:r w:rsidR="00692BB5">
          <w:rPr>
            <w:webHidden/>
          </w:rPr>
          <w:tab/>
        </w:r>
        <w:r w:rsidR="00692BB5">
          <w:rPr>
            <w:webHidden/>
          </w:rPr>
          <w:fldChar w:fldCharType="begin"/>
        </w:r>
        <w:r w:rsidR="00692BB5">
          <w:rPr>
            <w:webHidden/>
          </w:rPr>
          <w:instrText xml:space="preserve"> PAGEREF _Toc224376557 \h </w:instrText>
        </w:r>
        <w:r w:rsidR="00692BB5">
          <w:rPr>
            <w:webHidden/>
          </w:rPr>
          <w:fldChar w:fldCharType="separate"/>
        </w:r>
        <w:r w:rsidR="00CC1ADA">
          <w:rPr>
            <w:webHidden/>
          </w:rPr>
          <w:t>2</w:t>
        </w:r>
        <w:r w:rsidR="00692BB5">
          <w:rPr>
            <w:webHidden/>
          </w:rPr>
          <w:fldChar w:fldCharType="end"/>
        </w:r>
      </w:hyperlink>
    </w:p>
    <w:p w14:paraId="585AE922" w14:textId="77777777" w:rsidR="00692BB5" w:rsidRDefault="00692BB5" w:rsidP="00692BB5">
      <w:pPr>
        <w:pStyle w:val="TOC1"/>
        <w:rPr>
          <w:rStyle w:val="Hyperlink"/>
        </w:rPr>
      </w:pPr>
    </w:p>
    <w:p w14:paraId="32AEA7C0" w14:textId="77777777" w:rsidR="00692BB5" w:rsidRDefault="00692BB5" w:rsidP="00692BB5">
      <w:pPr>
        <w:pStyle w:val="TOC1"/>
        <w:rPr>
          <w:rFonts w:ascii="Times New Roman" w:hAnsi="Times New Roman"/>
          <w:lang w:val="en-US" w:eastAsia="en-US"/>
        </w:rPr>
      </w:pPr>
      <w:hyperlink w:anchor="_Toc224376558" w:history="1">
        <w:r>
          <w:rPr>
            <w:rStyle w:val="Hyperlink"/>
          </w:rPr>
          <w:t>2</w:t>
        </w:r>
        <w:r>
          <w:rPr>
            <w:rStyle w:val="Hyperlink"/>
          </w:rPr>
          <w:tab/>
        </w:r>
        <w:r w:rsidRPr="00BA78EE">
          <w:rPr>
            <w:rStyle w:val="Hyperlink"/>
          </w:rPr>
          <w:t>CAPÍTULO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_Toc224376558 \h </w:instrText>
        </w:r>
        <w:r>
          <w:rPr>
            <w:webHidden/>
          </w:rPr>
          <w:fldChar w:fldCharType="separate"/>
        </w:r>
        <w:r w:rsidR="00CC1AD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16647E4" w14:textId="77777777" w:rsidR="00692BB5" w:rsidRDefault="00692BB5" w:rsidP="00692BB5">
      <w:pPr>
        <w:pStyle w:val="TOC2"/>
        <w:rPr>
          <w:rFonts w:ascii="Times New Roman" w:hAnsi="Times New Roman"/>
          <w:noProof/>
          <w:lang w:val="en-US" w:eastAsia="en-US"/>
        </w:rPr>
      </w:pPr>
      <w:hyperlink w:anchor="_Toc224376559" w:history="1">
        <w:r>
          <w:rPr>
            <w:rStyle w:val="Hyperlink"/>
            <w:noProof/>
          </w:rPr>
          <w:t>2.1</w:t>
        </w:r>
        <w:r>
          <w:rPr>
            <w:rStyle w:val="Hyperlink"/>
            <w:noProof/>
          </w:rPr>
          <w:tab/>
        </w:r>
        <w:r w:rsidRPr="00BA78EE">
          <w:rPr>
            <w:rStyle w:val="Hyperlink"/>
            <w:noProof/>
          </w:rPr>
          <w:t>SEÇÃO SECUNDÁRIA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_Toc224376559 \h </w:instrText>
        </w:r>
        <w:r w:rsidR="001D235A">
          <w:rPr>
            <w:noProof/>
          </w:rPr>
        </w:r>
        <w:r>
          <w:rPr>
            <w:noProof/>
            <w:webHidden/>
          </w:rPr>
          <w:fldChar w:fldCharType="separate"/>
        </w:r>
        <w:r w:rsidR="00CC1A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E0D92E" w14:textId="77777777" w:rsidR="00692BB5" w:rsidRDefault="00692BB5" w:rsidP="00692BB5">
      <w:pPr>
        <w:pStyle w:val="TOC3"/>
        <w:rPr>
          <w:rFonts w:ascii="Times New Roman" w:hAnsi="Times New Roman"/>
          <w:lang w:val="en-US" w:eastAsia="en-US"/>
        </w:rPr>
      </w:pPr>
      <w:hyperlink w:anchor="_Toc224376560" w:history="1">
        <w:r>
          <w:rPr>
            <w:rStyle w:val="Hyperlink"/>
          </w:rPr>
          <w:t>2.1.1</w:t>
        </w:r>
        <w:r>
          <w:rPr>
            <w:rStyle w:val="Hyperlink"/>
          </w:rPr>
          <w:tab/>
        </w:r>
        <w:r w:rsidRPr="00BA78EE">
          <w:rPr>
            <w:rStyle w:val="Hyperlink"/>
          </w:rPr>
          <w:t>Seção Terciária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_Toc224376560 \h </w:instrText>
        </w:r>
        <w:r>
          <w:rPr>
            <w:webHidden/>
          </w:rPr>
          <w:fldChar w:fldCharType="separate"/>
        </w:r>
        <w:r w:rsidR="00CC1AD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BF8B484" w14:textId="77777777" w:rsidR="00692BB5" w:rsidRDefault="00692BB5" w:rsidP="00692BB5">
      <w:pPr>
        <w:pStyle w:val="TOC1"/>
        <w:rPr>
          <w:rStyle w:val="Hyperlink"/>
        </w:rPr>
      </w:pPr>
    </w:p>
    <w:p w14:paraId="0F322112" w14:textId="77777777" w:rsidR="00692BB5" w:rsidRDefault="00692BB5" w:rsidP="00692BB5">
      <w:pPr>
        <w:pStyle w:val="TOC1"/>
        <w:rPr>
          <w:rFonts w:ascii="Times New Roman" w:hAnsi="Times New Roman"/>
          <w:lang w:val="en-US" w:eastAsia="en-US"/>
        </w:rPr>
      </w:pPr>
      <w:hyperlink w:anchor="_Toc224376563" w:history="1">
        <w:r>
          <w:rPr>
            <w:rStyle w:val="Hyperlink"/>
          </w:rPr>
          <w:t>3</w:t>
        </w:r>
        <w:r>
          <w:rPr>
            <w:rStyle w:val="Hyperlink"/>
          </w:rPr>
          <w:tab/>
        </w:r>
        <w:r w:rsidRPr="00BA78EE">
          <w:rPr>
            <w:rStyle w:val="Hyperlink"/>
          </w:rPr>
          <w:t>CAPÍTULO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_Toc224376563 \h </w:instrText>
        </w:r>
        <w:r>
          <w:rPr>
            <w:webHidden/>
          </w:rPr>
          <w:fldChar w:fldCharType="separate"/>
        </w:r>
        <w:r w:rsidR="00CC1AD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12B5F6C" w14:textId="77777777" w:rsidR="00692BB5" w:rsidRDefault="00692BB5" w:rsidP="00692BB5">
      <w:pPr>
        <w:pStyle w:val="TOC1"/>
        <w:rPr>
          <w:rStyle w:val="Hyperlink"/>
        </w:rPr>
      </w:pPr>
    </w:p>
    <w:p w14:paraId="47F86855" w14:textId="77777777" w:rsidR="00692BB5" w:rsidRDefault="00692BB5" w:rsidP="00692BB5">
      <w:pPr>
        <w:pStyle w:val="TOC1"/>
        <w:rPr>
          <w:rFonts w:ascii="Times New Roman" w:hAnsi="Times New Roman"/>
          <w:lang w:val="en-US" w:eastAsia="en-US"/>
        </w:rPr>
      </w:pPr>
      <w:hyperlink w:anchor="_Toc224376564" w:history="1">
        <w:r>
          <w:rPr>
            <w:rStyle w:val="Hyperlink"/>
          </w:rPr>
          <w:t>4</w:t>
        </w:r>
        <w:r>
          <w:rPr>
            <w:rStyle w:val="Hyperlink"/>
          </w:rPr>
          <w:tab/>
        </w:r>
        <w:r w:rsidRPr="00BA78EE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_Toc224376564 \h </w:instrText>
        </w:r>
        <w:r>
          <w:rPr>
            <w:webHidden/>
          </w:rPr>
          <w:fldChar w:fldCharType="separate"/>
        </w:r>
        <w:r w:rsidR="00CC1AD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FC76444" w14:textId="77777777" w:rsidR="00692BB5" w:rsidRDefault="00692BB5" w:rsidP="00692BB5">
      <w:pPr>
        <w:pStyle w:val="TOC1"/>
        <w:rPr>
          <w:rStyle w:val="Hyperlink"/>
        </w:rPr>
      </w:pPr>
    </w:p>
    <w:p w14:paraId="3F5E40F2" w14:textId="77777777" w:rsidR="00692BB5" w:rsidRDefault="00692BB5" w:rsidP="00692BB5">
      <w:pPr>
        <w:pStyle w:val="TOC1"/>
        <w:rPr>
          <w:rFonts w:ascii="Times New Roman" w:hAnsi="Times New Roman"/>
          <w:lang w:val="en-US" w:eastAsia="en-US"/>
        </w:rPr>
      </w:pPr>
      <w:r>
        <w:rPr>
          <w:rStyle w:val="Hyperlink"/>
        </w:rPr>
        <w:tab/>
      </w:r>
      <w:hyperlink w:anchor="_Toc224376565" w:history="1">
        <w:r w:rsidRPr="00BA78EE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_Toc224376565 \h </w:instrText>
        </w:r>
        <w:r>
          <w:rPr>
            <w:webHidden/>
          </w:rPr>
          <w:fldChar w:fldCharType="separate"/>
        </w:r>
        <w:r w:rsidR="00CC1AD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DEE5F41" w14:textId="77777777" w:rsidR="00692BB5" w:rsidRDefault="00692BB5" w:rsidP="00692BB5">
      <w:pPr>
        <w:pStyle w:val="TOC1"/>
        <w:rPr>
          <w:rStyle w:val="Hyperlink"/>
        </w:rPr>
      </w:pPr>
    </w:p>
    <w:p w14:paraId="5CC90432" w14:textId="77777777" w:rsidR="00692BB5" w:rsidRDefault="00692BB5" w:rsidP="00692BB5">
      <w:pPr>
        <w:pStyle w:val="TOC1"/>
        <w:rPr>
          <w:rFonts w:ascii="Times New Roman" w:hAnsi="Times New Roman"/>
          <w:lang w:val="en-US" w:eastAsia="en-US"/>
        </w:rPr>
      </w:pPr>
      <w:r>
        <w:rPr>
          <w:rStyle w:val="Hyperlink"/>
        </w:rPr>
        <w:tab/>
      </w:r>
      <w:hyperlink w:anchor="_Toc224376566" w:history="1">
        <w:r w:rsidRPr="00BA78EE">
          <w:rPr>
            <w:rStyle w:val="Hyperlink"/>
          </w:rPr>
          <w:t>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_Toc224376566 \h </w:instrText>
        </w:r>
        <w:r>
          <w:rPr>
            <w:webHidden/>
          </w:rPr>
          <w:fldChar w:fldCharType="separate"/>
        </w:r>
        <w:r w:rsidR="00CC1AD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6B2EC39" w14:textId="77777777" w:rsidR="00692BB5" w:rsidRDefault="00692BB5" w:rsidP="00692BB5">
      <w:pPr>
        <w:pStyle w:val="TOC1"/>
        <w:rPr>
          <w:rStyle w:val="Hyperlink"/>
        </w:rPr>
      </w:pPr>
    </w:p>
    <w:p w14:paraId="391D1C6D" w14:textId="77777777" w:rsidR="00692BB5" w:rsidRDefault="00692BB5" w:rsidP="00692BB5">
      <w:pPr>
        <w:pStyle w:val="TOC1"/>
        <w:rPr>
          <w:rFonts w:ascii="Times New Roman" w:hAnsi="Times New Roman"/>
          <w:lang w:val="en-US" w:eastAsia="en-US"/>
        </w:rPr>
      </w:pPr>
      <w:r>
        <w:rPr>
          <w:rStyle w:val="Hyperlink"/>
        </w:rPr>
        <w:tab/>
      </w:r>
      <w:hyperlink w:anchor="_Toc224376567" w:history="1">
        <w:r w:rsidRPr="00BA78EE">
          <w:rPr>
            <w:rStyle w:val="Hyperlink"/>
          </w:rPr>
          <w:t>APÊNDICE 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_Toc224376567 \h </w:instrText>
        </w:r>
        <w:r>
          <w:rPr>
            <w:webHidden/>
          </w:rPr>
          <w:fldChar w:fldCharType="separate"/>
        </w:r>
        <w:r w:rsidR="00CC1AD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CD853A5" w14:textId="77777777" w:rsidR="00692BB5" w:rsidRDefault="00692BB5" w:rsidP="00692BB5">
      <w:pPr>
        <w:pStyle w:val="TOC1"/>
        <w:rPr>
          <w:rFonts w:ascii="Times New Roman" w:hAnsi="Times New Roman"/>
          <w:lang w:val="en-US" w:eastAsia="en-US"/>
        </w:rPr>
      </w:pPr>
      <w:r>
        <w:rPr>
          <w:rStyle w:val="Hyperlink"/>
        </w:rPr>
        <w:tab/>
      </w:r>
      <w:hyperlink w:anchor="_Toc224376568" w:history="1">
        <w:r w:rsidRPr="00BA78EE">
          <w:rPr>
            <w:rStyle w:val="Hyperlink"/>
          </w:rPr>
          <w:t>APÊNDICE 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_Toc224376568 \h </w:instrText>
        </w:r>
        <w:r>
          <w:rPr>
            <w:webHidden/>
          </w:rPr>
          <w:fldChar w:fldCharType="separate"/>
        </w:r>
        <w:r w:rsidR="00CC1AD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20DB6D0" w14:textId="77777777" w:rsidR="00692BB5" w:rsidRDefault="00692BB5" w:rsidP="00692BB5">
      <w:pPr>
        <w:pStyle w:val="TOC1"/>
        <w:rPr>
          <w:rStyle w:val="Hyperlink"/>
        </w:rPr>
      </w:pPr>
    </w:p>
    <w:p w14:paraId="632B032E" w14:textId="77777777" w:rsidR="00692BB5" w:rsidRDefault="00692BB5" w:rsidP="00692BB5">
      <w:pPr>
        <w:pStyle w:val="TOC1"/>
        <w:rPr>
          <w:rFonts w:ascii="Times New Roman" w:hAnsi="Times New Roman"/>
          <w:lang w:val="en-US" w:eastAsia="en-US"/>
        </w:rPr>
      </w:pPr>
      <w:r>
        <w:rPr>
          <w:rStyle w:val="Hyperlink"/>
        </w:rPr>
        <w:tab/>
      </w:r>
      <w:hyperlink w:anchor="_Toc224376569" w:history="1">
        <w:r w:rsidRPr="00BA78EE">
          <w:rPr>
            <w:rStyle w:val="Hyperlink"/>
          </w:rPr>
          <w:t>ANEXO 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_Toc224376569 \h </w:instrText>
        </w:r>
        <w:r>
          <w:rPr>
            <w:webHidden/>
          </w:rPr>
          <w:fldChar w:fldCharType="separate"/>
        </w:r>
        <w:r w:rsidR="00CC1AD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425EFB5" w14:textId="77777777" w:rsidR="00692BB5" w:rsidRDefault="00692BB5" w:rsidP="00692BB5">
      <w:pPr>
        <w:pStyle w:val="TOC1"/>
        <w:rPr>
          <w:rFonts w:ascii="Times New Roman" w:hAnsi="Times New Roman"/>
          <w:lang w:val="en-US" w:eastAsia="en-US"/>
        </w:rPr>
      </w:pPr>
      <w:r>
        <w:rPr>
          <w:rStyle w:val="Hyperlink"/>
        </w:rPr>
        <w:tab/>
      </w:r>
      <w:hyperlink w:anchor="_Toc224376570" w:history="1">
        <w:r w:rsidRPr="00BA78EE">
          <w:rPr>
            <w:rStyle w:val="Hyperlink"/>
          </w:rPr>
          <w:t>ANEXO 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_Toc224376570 \h </w:instrText>
        </w:r>
        <w:r>
          <w:rPr>
            <w:webHidden/>
          </w:rPr>
          <w:fldChar w:fldCharType="separate"/>
        </w:r>
        <w:r w:rsidR="00CC1ADA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E699DC3" w14:textId="77777777" w:rsidR="007C700A" w:rsidRPr="00611F62" w:rsidRDefault="00611F62" w:rsidP="00611F62">
      <w:pPr>
        <w:ind w:firstLine="0"/>
        <w:rPr>
          <w:color w:val="FF0000"/>
        </w:rPr>
      </w:pPr>
      <w:r>
        <w:rPr>
          <w:noProof/>
          <w:color w:val="FF0000"/>
        </w:rPr>
        <w:fldChar w:fldCharType="end"/>
      </w:r>
      <w:r w:rsidR="00083DD3" w:rsidRPr="00611F62">
        <w:rPr>
          <w:color w:val="FF0000"/>
        </w:rPr>
        <w:t>(sem recuo, a subordinação dos itens deve ser destacada por diferenças tipográficas, como negrito, letras maiúsculas e outros</w:t>
      </w:r>
      <w:r w:rsidR="00996561" w:rsidRPr="00611F62">
        <w:rPr>
          <w:color w:val="FF0000"/>
        </w:rPr>
        <w:t>. V</w:t>
      </w:r>
      <w:r w:rsidR="00A74635" w:rsidRPr="00611F62">
        <w:rPr>
          <w:color w:val="FF0000"/>
        </w:rPr>
        <w:t xml:space="preserve">eja sobre sumário no site da Biblioteca Central </w:t>
      </w:r>
      <w:hyperlink r:id="rId7" w:history="1">
        <w:r w:rsidR="00A74635" w:rsidRPr="00611F62">
          <w:rPr>
            <w:color w:val="FF0000"/>
          </w:rPr>
          <w:t>http://www.pucrs.br/biblioteca/modelo.htm</w:t>
        </w:r>
      </w:hyperlink>
      <w:r w:rsidR="00A74635" w:rsidRPr="00611F62">
        <w:rPr>
          <w:color w:val="FF0000"/>
        </w:rPr>
        <w:t>).</w:t>
      </w:r>
    </w:p>
    <w:p w14:paraId="74D625B7" w14:textId="77777777" w:rsidR="0068488D" w:rsidRDefault="0068488D" w:rsidP="007F004C">
      <w:pPr>
        <w:pStyle w:val="TtuloIntroduo"/>
      </w:pPr>
    </w:p>
    <w:p w14:paraId="5671E28D" w14:textId="77777777" w:rsidR="00996561" w:rsidRPr="00996561" w:rsidRDefault="00996561" w:rsidP="00996561">
      <w:pPr>
        <w:sectPr w:rsidR="00996561" w:rsidRPr="00996561" w:rsidSect="004C3924">
          <w:headerReference w:type="default" r:id="rId8"/>
          <w:footerReference w:type="even" r:id="rId9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14:paraId="6A0D2BD6" w14:textId="77777777" w:rsidR="007F004C" w:rsidRDefault="00692BB5" w:rsidP="00692BB5">
      <w:pPr>
        <w:pStyle w:val="TtuloSeoPrimria"/>
      </w:pPr>
      <w:bookmarkStart w:id="0" w:name="_Toc224376557"/>
      <w:r>
        <w:lastRenderedPageBreak/>
        <w:t xml:space="preserve">1 </w:t>
      </w:r>
      <w:r w:rsidR="007C700A" w:rsidRPr="001C62A9">
        <w:t>Introdução</w:t>
      </w:r>
      <w:bookmarkEnd w:id="0"/>
    </w:p>
    <w:p w14:paraId="1657B12C" w14:textId="77777777" w:rsidR="007C700A" w:rsidRPr="00611F62" w:rsidRDefault="007F004C" w:rsidP="00611F62">
      <w:pPr>
        <w:ind w:firstLine="0"/>
        <w:rPr>
          <w:color w:val="FF0000"/>
        </w:rPr>
      </w:pPr>
      <w:r w:rsidRPr="00611F62">
        <w:rPr>
          <w:color w:val="FF0000"/>
        </w:rPr>
        <w:t>(</w:t>
      </w:r>
      <w:r w:rsidRPr="00611F62">
        <w:rPr>
          <w:bCs/>
          <w:color w:val="FF0000"/>
        </w:rPr>
        <w:t>importante:</w:t>
      </w:r>
      <w:r w:rsidRPr="00611F62">
        <w:rPr>
          <w:color w:val="FF0000"/>
        </w:rPr>
        <w:t xml:space="preserve"> somente a partir da introdução numera-se as páginas do trabalho. utiliza-se algarismos arábicos, sendo que, a contagem das páginas inicia na folha de rosto</w:t>
      </w:r>
      <w:r w:rsidR="004C3924" w:rsidRPr="00611F62">
        <w:rPr>
          <w:color w:val="FF0000"/>
        </w:rPr>
        <w:t>. V</w:t>
      </w:r>
      <w:r w:rsidR="00083DD3" w:rsidRPr="00611F62">
        <w:rPr>
          <w:color w:val="FF0000"/>
        </w:rPr>
        <w:t xml:space="preserve">eja sobre paginação no site da Biblioteca Central </w:t>
      </w:r>
      <w:hyperlink r:id="rId10" w:history="1">
        <w:r w:rsidR="00A74635" w:rsidRPr="00611F62">
          <w:rPr>
            <w:b/>
            <w:color w:val="FF0000"/>
          </w:rPr>
          <w:t>http://www.pucrs.br/biblioteca/modelo.htm</w:t>
        </w:r>
      </w:hyperlink>
      <w:r w:rsidR="00083DD3" w:rsidRPr="00611F62">
        <w:rPr>
          <w:color w:val="FF0000"/>
        </w:rPr>
        <w:t xml:space="preserve"> </w:t>
      </w:r>
      <w:r w:rsidRPr="00611F62">
        <w:rPr>
          <w:color w:val="FF0000"/>
        </w:rPr>
        <w:t>)</w:t>
      </w:r>
      <w:r w:rsidR="00BD656F" w:rsidRPr="00611F62">
        <w:rPr>
          <w:color w:val="FF0000"/>
        </w:rPr>
        <w:t>.</w:t>
      </w:r>
    </w:p>
    <w:p w14:paraId="3D34A533" w14:textId="77777777" w:rsidR="007C700A" w:rsidRPr="008719CC" w:rsidRDefault="008719CC" w:rsidP="002666C6">
      <w:r w:rsidRPr="008719CC">
        <w:t xml:space="preserve">O texto do trabalho deve ser escrito </w:t>
      </w:r>
      <w:smartTag w:uri="urn:schemas-microsoft-com:office:smarttags" w:element="PersonName">
        <w:smartTagPr>
          <w:attr w:name="ProductID" w:val="em estilo Normal."/>
        </w:smartTagPr>
        <w:r w:rsidRPr="008719CC">
          <w:t>em</w:t>
        </w:r>
        <w:r w:rsidR="004C3924">
          <w:t xml:space="preserve"> estilo N</w:t>
        </w:r>
        <w:r w:rsidRPr="008719CC">
          <w:t>ormal.</w:t>
        </w:r>
      </w:smartTag>
    </w:p>
    <w:p w14:paraId="28532869" w14:textId="1942020A" w:rsidR="00EB48F4" w:rsidRDefault="00EB48F4" w:rsidP="00EB48F4">
      <w:pPr>
        <w:ind w:left="1429" w:firstLine="0"/>
      </w:pPr>
    </w:p>
    <w:p w14:paraId="1454EE76" w14:textId="4D79952D" w:rsidR="00EB48F4" w:rsidRDefault="00EB48F4" w:rsidP="00EB48F4">
      <w:pPr>
        <w:ind w:firstLine="0"/>
      </w:pPr>
      <w:r>
        <w:t xml:space="preserve">Detalhes </w:t>
      </w:r>
      <w:proofErr w:type="gramStart"/>
      <w:r>
        <w:t>à</w:t>
      </w:r>
      <w:proofErr w:type="gramEnd"/>
      <w:r>
        <w:t xml:space="preserve"> serem considerados no projeto</w:t>
      </w:r>
    </w:p>
    <w:p w14:paraId="117F187A" w14:textId="420C5502" w:rsidR="00EB48F4" w:rsidRDefault="00D572C0" w:rsidP="00EB48F4">
      <w:pPr>
        <w:numPr>
          <w:ilvl w:val="0"/>
          <w:numId w:val="1"/>
        </w:numPr>
      </w:pPr>
      <w:r>
        <w:t>Grau de Liberdade</w:t>
      </w:r>
      <w:r w:rsidR="00EB48F4">
        <w:t xml:space="preserve"> do Braço</w:t>
      </w:r>
    </w:p>
    <w:p w14:paraId="6E2604F1" w14:textId="2AF0FF59" w:rsidR="00EB48F4" w:rsidRDefault="00F13A21" w:rsidP="00EB48F4">
      <w:pPr>
        <w:numPr>
          <w:ilvl w:val="0"/>
          <w:numId w:val="1"/>
        </w:numPr>
      </w:pPr>
      <w:r>
        <w:t>Número de Eixos/Juntas</w:t>
      </w:r>
    </w:p>
    <w:p w14:paraId="7A80B6B2" w14:textId="473E3F21" w:rsidR="00F13A21" w:rsidRDefault="005B22D6" w:rsidP="00EB48F4">
      <w:pPr>
        <w:numPr>
          <w:ilvl w:val="0"/>
          <w:numId w:val="1"/>
        </w:numPr>
      </w:pPr>
      <w:r>
        <w:t>Mobilidade no plano cartesiano</w:t>
      </w:r>
    </w:p>
    <w:p w14:paraId="3A08BA11" w14:textId="3F90F877" w:rsidR="005B22D6" w:rsidRDefault="005B22D6" w:rsidP="00EB48F4">
      <w:pPr>
        <w:numPr>
          <w:ilvl w:val="0"/>
          <w:numId w:val="1"/>
        </w:numPr>
      </w:pPr>
      <w:r>
        <w:t>Ponta do Braço: Garra, Imã</w:t>
      </w:r>
      <w:r w:rsidR="00B13637">
        <w:t>...</w:t>
      </w:r>
    </w:p>
    <w:p w14:paraId="3798C725" w14:textId="77E42FB9" w:rsidR="00B13637" w:rsidRDefault="00B13637" w:rsidP="00EB48F4">
      <w:pPr>
        <w:numPr>
          <w:ilvl w:val="0"/>
          <w:numId w:val="1"/>
        </w:numPr>
      </w:pPr>
      <w:r>
        <w:t>Microprocessador</w:t>
      </w:r>
    </w:p>
    <w:p w14:paraId="0807B3C3" w14:textId="755AFFBA" w:rsidR="00B13637" w:rsidRDefault="00B13637" w:rsidP="00EB48F4">
      <w:pPr>
        <w:numPr>
          <w:ilvl w:val="0"/>
          <w:numId w:val="1"/>
        </w:numPr>
      </w:pPr>
      <w:r>
        <w:t xml:space="preserve">Modelo dos </w:t>
      </w:r>
      <w:proofErr w:type="spellStart"/>
      <w:r>
        <w:t>Servo-Motores</w:t>
      </w:r>
      <w:proofErr w:type="spellEnd"/>
    </w:p>
    <w:p w14:paraId="3F1174C3" w14:textId="1C72AA4E" w:rsidR="003A661B" w:rsidRDefault="003A661B" w:rsidP="00EB48F4">
      <w:pPr>
        <w:numPr>
          <w:ilvl w:val="0"/>
          <w:numId w:val="1"/>
        </w:numPr>
      </w:pPr>
      <w:r>
        <w:t>Estrutura (Será feita com impressão 3D)</w:t>
      </w:r>
    </w:p>
    <w:p w14:paraId="013DEE9F" w14:textId="023CE81D" w:rsidR="00EB48F4" w:rsidRDefault="008249E8" w:rsidP="00EB48F4">
      <w:pPr>
        <w:numPr>
          <w:ilvl w:val="0"/>
          <w:numId w:val="1"/>
        </w:numPr>
      </w:pPr>
      <w:r>
        <w:t>Morfologia</w:t>
      </w:r>
    </w:p>
    <w:p w14:paraId="75A15F8C" w14:textId="4FD1126A" w:rsidR="008249E8" w:rsidRDefault="00D737D1" w:rsidP="00EB48F4">
      <w:pPr>
        <w:numPr>
          <w:ilvl w:val="0"/>
          <w:numId w:val="1"/>
        </w:numPr>
      </w:pPr>
      <w:r>
        <w:t>Objetivo do Braço</w:t>
      </w:r>
    </w:p>
    <w:p w14:paraId="1626F0C2" w14:textId="77777777" w:rsidR="00D572C0" w:rsidRPr="00654FB0" w:rsidRDefault="00D572C0" w:rsidP="002666C6"/>
    <w:p w14:paraId="017BB0F0" w14:textId="77777777" w:rsidR="00113117" w:rsidRDefault="007C700A" w:rsidP="00AE0F0D">
      <w:pPr>
        <w:pStyle w:val="TtuloSeoPrimria"/>
      </w:pPr>
      <w:r w:rsidRPr="00654FB0">
        <w:br w:type="page"/>
      </w:r>
      <w:bookmarkStart w:id="1" w:name="_Toc224376558"/>
      <w:r w:rsidR="00692BB5">
        <w:lastRenderedPageBreak/>
        <w:t>2</w:t>
      </w:r>
      <w:r w:rsidR="00151D94">
        <w:t xml:space="preserve"> </w:t>
      </w:r>
      <w:r w:rsidRPr="00113117">
        <w:t xml:space="preserve">Capítulo </w:t>
      </w:r>
      <w:bookmarkEnd w:id="1"/>
      <w:r w:rsidR="00181407">
        <w:t>segundo</w:t>
      </w:r>
    </w:p>
    <w:p w14:paraId="013FA861" w14:textId="77777777" w:rsidR="00113117" w:rsidRPr="002666C6" w:rsidRDefault="004C3924" w:rsidP="002666C6">
      <w:pPr>
        <w:rPr>
          <w:rFonts w:cs="Arial"/>
        </w:rPr>
      </w:pPr>
      <w:r>
        <w:t>Texto.</w:t>
      </w:r>
    </w:p>
    <w:p w14:paraId="022B45C5" w14:textId="77777777" w:rsidR="00D71076" w:rsidRDefault="00692BB5" w:rsidP="00D71076">
      <w:pPr>
        <w:pStyle w:val="TtuloSeoSecundria"/>
      </w:pPr>
      <w:bookmarkStart w:id="2" w:name="_Toc224376559"/>
      <w:r>
        <w:t>2</w:t>
      </w:r>
      <w:r w:rsidR="00151D94">
        <w:t xml:space="preserve">.1 </w:t>
      </w:r>
      <w:r w:rsidR="00D71076">
        <w:t>Seção Secundária</w:t>
      </w:r>
      <w:bookmarkEnd w:id="2"/>
    </w:p>
    <w:p w14:paraId="51203BD7" w14:textId="77777777" w:rsidR="00D71076" w:rsidRDefault="004C3924" w:rsidP="00050FD9">
      <w:r>
        <w:t>Texto.</w:t>
      </w:r>
    </w:p>
    <w:p w14:paraId="5CA48B2E" w14:textId="77777777" w:rsidR="00D71076" w:rsidRDefault="00692BB5" w:rsidP="00D71076">
      <w:pPr>
        <w:pStyle w:val="TtuloSeoTerciria"/>
      </w:pPr>
      <w:bookmarkStart w:id="3" w:name="_Toc224376560"/>
      <w:r>
        <w:t>2</w:t>
      </w:r>
      <w:r w:rsidR="00151D94">
        <w:t xml:space="preserve">.1.1 </w:t>
      </w:r>
      <w:r w:rsidR="00D71076">
        <w:t>Seção Terciária</w:t>
      </w:r>
      <w:bookmarkEnd w:id="3"/>
    </w:p>
    <w:p w14:paraId="2F7C4FE9" w14:textId="77777777" w:rsidR="00D71076" w:rsidRPr="00D71076" w:rsidRDefault="004C3924" w:rsidP="00050FD9">
      <w:r>
        <w:t>Texto.</w:t>
      </w:r>
    </w:p>
    <w:p w14:paraId="4F125C36" w14:textId="77777777" w:rsidR="007C700A" w:rsidRPr="00654FB0" w:rsidRDefault="007C700A" w:rsidP="004E5E33">
      <w:pPr>
        <w:pStyle w:val="TtuloSeoPrimria"/>
      </w:pPr>
      <w:r w:rsidRPr="00F26DA1">
        <w:br w:type="page"/>
      </w:r>
      <w:bookmarkStart w:id="4" w:name="_Toc224376563"/>
      <w:r w:rsidR="00692BB5">
        <w:lastRenderedPageBreak/>
        <w:t>3</w:t>
      </w:r>
      <w:r w:rsidR="00136C83">
        <w:t xml:space="preserve"> </w:t>
      </w:r>
      <w:r w:rsidRPr="00654FB0">
        <w:t xml:space="preserve">Capítulo </w:t>
      </w:r>
      <w:bookmarkEnd w:id="4"/>
      <w:r w:rsidR="00181407">
        <w:t>Terceiro</w:t>
      </w:r>
    </w:p>
    <w:p w14:paraId="0E6850CC" w14:textId="77777777" w:rsidR="007C700A" w:rsidRPr="00311EF8" w:rsidRDefault="00A83A4B" w:rsidP="00F71C82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Exemplo de Tabela</w:t>
      </w:r>
    </w:p>
    <w:p w14:paraId="52F05908" w14:textId="77777777" w:rsidR="00AA5176" w:rsidRPr="00A83A4B" w:rsidRDefault="00AA5176" w:rsidP="007D2F5C">
      <w:pPr>
        <w:pStyle w:val="TtuloTabela"/>
        <w:rPr>
          <w:rFonts w:cs="Arial"/>
        </w:rPr>
      </w:pPr>
      <w:bookmarkStart w:id="5" w:name="_Toc206829730"/>
      <w:r w:rsidRPr="007D2F5C">
        <w:t xml:space="preserve">Tabela </w:t>
      </w:r>
      <w:r w:rsidR="00D47953" w:rsidRPr="007D2F5C">
        <w:t>1</w:t>
      </w:r>
      <w:r>
        <w:t>:</w:t>
      </w:r>
      <w:r w:rsidR="00F71C82">
        <w:t xml:space="preserve"> </w:t>
      </w:r>
      <w:r w:rsidRPr="002343E8">
        <w:t>Preços de alimentos em dólares de 1900-</w:t>
      </w:r>
      <w:smartTag w:uri="urn:schemas-microsoft-com:office:smarttags" w:element="metricconverter">
        <w:smartTagPr>
          <w:attr w:name="ProductID" w:val="1952 a"/>
        </w:smartTagPr>
        <w:r w:rsidRPr="002343E8">
          <w:t>1952 a</w:t>
        </w:r>
      </w:smartTag>
      <w:r w:rsidRPr="002343E8">
        <w:t xml:space="preserve"> 1995-1997</w:t>
      </w:r>
      <w:bookmarkEnd w:id="5"/>
    </w:p>
    <w:tbl>
      <w:tblPr>
        <w:tblW w:w="8421" w:type="dxa"/>
        <w:tblInd w:w="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175"/>
        <w:gridCol w:w="2234"/>
        <w:gridCol w:w="2174"/>
        <w:gridCol w:w="1838"/>
      </w:tblGrid>
      <w:tr w:rsidR="00106C57" w:rsidRPr="00106C57" w14:paraId="690F1E4F" w14:textId="77777777" w:rsidTr="001C5330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2175" w:type="dxa"/>
            <w:tcBorders>
              <w:top w:val="single" w:sz="5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9946736" w14:textId="77777777" w:rsidR="00106C57" w:rsidRPr="00D357BA" w:rsidRDefault="00106C57" w:rsidP="001C5330">
            <w:pPr>
              <w:pStyle w:val="Contedotabelaequadro"/>
              <w:jc w:val="center"/>
            </w:pPr>
            <w:r w:rsidRPr="00D357BA">
              <w:t>ALIMENTO</w:t>
            </w:r>
          </w:p>
        </w:tc>
        <w:tc>
          <w:tcPr>
            <w:tcW w:w="2234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D48849D" w14:textId="77777777" w:rsidR="00106C57" w:rsidRPr="00D357BA" w:rsidRDefault="00106C57" w:rsidP="001C5330">
            <w:pPr>
              <w:pStyle w:val="Contedotabelaequadro"/>
              <w:jc w:val="center"/>
            </w:pPr>
            <w:r w:rsidRPr="00D357BA">
              <w:t>1950-1952</w:t>
            </w:r>
          </w:p>
        </w:tc>
        <w:tc>
          <w:tcPr>
            <w:tcW w:w="2174" w:type="dxa"/>
            <w:tcBorders>
              <w:top w:val="single" w:sz="5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21480DB" w14:textId="77777777" w:rsidR="00106C57" w:rsidRPr="00D357BA" w:rsidRDefault="00106C57" w:rsidP="001C5330">
            <w:pPr>
              <w:pStyle w:val="Contedotabelaequadro"/>
              <w:jc w:val="center"/>
            </w:pPr>
            <w:r w:rsidRPr="00D357BA">
              <w:t>1995-1977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A03B48" w14:textId="77777777" w:rsidR="00106C57" w:rsidRPr="00D357BA" w:rsidRDefault="00106C57" w:rsidP="001C5330">
            <w:pPr>
              <w:pStyle w:val="Contedotabelaequadro"/>
              <w:jc w:val="center"/>
            </w:pPr>
            <w:r w:rsidRPr="00D357BA">
              <w:t>VARIAÇÃO PERCENTUAL</w:t>
            </w:r>
          </w:p>
        </w:tc>
      </w:tr>
      <w:tr w:rsidR="00106C57" w:rsidRPr="00106C57" w14:paraId="0EE745F4" w14:textId="77777777" w:rsidTr="001C5330">
        <w:tblPrEx>
          <w:tblCellMar>
            <w:top w:w="0" w:type="dxa"/>
            <w:bottom w:w="0" w:type="dxa"/>
          </w:tblCellMar>
        </w:tblPrEx>
        <w:trPr>
          <w:trHeight w:val="493"/>
        </w:trPr>
        <w:tc>
          <w:tcPr>
            <w:tcW w:w="2175" w:type="dxa"/>
            <w:tcBorders>
              <w:top w:val="single" w:sz="4" w:space="0" w:color="auto"/>
            </w:tcBorders>
            <w:vAlign w:val="center"/>
          </w:tcPr>
          <w:p w14:paraId="040A9EC9" w14:textId="77777777" w:rsidR="00106C57" w:rsidRPr="00D357BA" w:rsidRDefault="00106C57" w:rsidP="001C5330">
            <w:pPr>
              <w:pStyle w:val="Contedotabelaequadro"/>
              <w:jc w:val="center"/>
            </w:pPr>
            <w:r w:rsidRPr="00D357BA">
              <w:t>Trigo</w:t>
            </w:r>
          </w:p>
        </w:tc>
        <w:tc>
          <w:tcPr>
            <w:tcW w:w="2234" w:type="dxa"/>
            <w:tcBorders>
              <w:top w:val="single" w:sz="4" w:space="0" w:color="auto"/>
            </w:tcBorders>
            <w:vAlign w:val="center"/>
          </w:tcPr>
          <w:p w14:paraId="267A2F95" w14:textId="77777777" w:rsidR="00106C57" w:rsidRPr="00F26DA1" w:rsidRDefault="00106C57" w:rsidP="001C5330">
            <w:pPr>
              <w:pStyle w:val="Contedotabelaequadro"/>
              <w:jc w:val="center"/>
            </w:pPr>
            <w:r w:rsidRPr="00F26DA1">
              <w:t>427,6</w:t>
            </w:r>
          </w:p>
        </w:tc>
        <w:tc>
          <w:tcPr>
            <w:tcW w:w="2174" w:type="dxa"/>
            <w:tcBorders>
              <w:top w:val="single" w:sz="4" w:space="0" w:color="auto"/>
            </w:tcBorders>
            <w:vAlign w:val="center"/>
          </w:tcPr>
          <w:p w14:paraId="38802133" w14:textId="77777777" w:rsidR="00106C57" w:rsidRPr="00F26DA1" w:rsidRDefault="00106C57" w:rsidP="001C5330">
            <w:pPr>
              <w:pStyle w:val="Contedotabelaequadro"/>
              <w:jc w:val="center"/>
            </w:pPr>
            <w:r w:rsidRPr="00F26DA1">
              <w:t>159,3</w:t>
            </w:r>
          </w:p>
        </w:tc>
        <w:tc>
          <w:tcPr>
            <w:tcW w:w="1838" w:type="dxa"/>
            <w:tcBorders>
              <w:top w:val="single" w:sz="4" w:space="0" w:color="auto"/>
            </w:tcBorders>
            <w:vAlign w:val="center"/>
          </w:tcPr>
          <w:p w14:paraId="2686729A" w14:textId="77777777" w:rsidR="00106C57" w:rsidRPr="00F26DA1" w:rsidRDefault="00106C57" w:rsidP="001C5330">
            <w:pPr>
              <w:pStyle w:val="Contedotabelaequadro"/>
              <w:jc w:val="center"/>
            </w:pPr>
            <w:r w:rsidRPr="00F26DA1">
              <w:t>-62,7</w:t>
            </w:r>
          </w:p>
        </w:tc>
      </w:tr>
      <w:tr w:rsidR="00106C57" w:rsidRPr="00106C57" w14:paraId="728BA25A" w14:textId="77777777" w:rsidTr="001C5330">
        <w:tblPrEx>
          <w:tblCellMar>
            <w:top w:w="0" w:type="dxa"/>
            <w:bottom w:w="0" w:type="dxa"/>
          </w:tblCellMar>
        </w:tblPrEx>
        <w:trPr>
          <w:trHeight w:val="460"/>
        </w:trPr>
        <w:tc>
          <w:tcPr>
            <w:tcW w:w="2175" w:type="dxa"/>
            <w:vAlign w:val="center"/>
          </w:tcPr>
          <w:p w14:paraId="59736A78" w14:textId="77777777" w:rsidR="00106C57" w:rsidRPr="00D357BA" w:rsidRDefault="00106C57" w:rsidP="001C5330">
            <w:pPr>
              <w:pStyle w:val="Contedotabelaequadro"/>
              <w:jc w:val="center"/>
            </w:pPr>
            <w:r w:rsidRPr="00D357BA">
              <w:t>Arroz</w:t>
            </w:r>
          </w:p>
        </w:tc>
        <w:tc>
          <w:tcPr>
            <w:tcW w:w="2234" w:type="dxa"/>
            <w:vAlign w:val="center"/>
          </w:tcPr>
          <w:p w14:paraId="3BC86CB7" w14:textId="77777777" w:rsidR="00106C57" w:rsidRPr="00F26DA1" w:rsidRDefault="00106C57" w:rsidP="001C5330">
            <w:pPr>
              <w:pStyle w:val="Contedotabelaequadro"/>
              <w:jc w:val="center"/>
            </w:pPr>
            <w:r w:rsidRPr="00F26DA1">
              <w:t>789,7</w:t>
            </w:r>
          </w:p>
        </w:tc>
        <w:tc>
          <w:tcPr>
            <w:tcW w:w="2174" w:type="dxa"/>
            <w:vAlign w:val="center"/>
          </w:tcPr>
          <w:p w14:paraId="12FF6A45" w14:textId="77777777" w:rsidR="00106C57" w:rsidRPr="00F26DA1" w:rsidRDefault="00106C57" w:rsidP="001C5330">
            <w:pPr>
              <w:pStyle w:val="Contedotabelaequadro"/>
              <w:jc w:val="center"/>
            </w:pPr>
            <w:r w:rsidRPr="00F26DA1">
              <w:t>282,3</w:t>
            </w:r>
          </w:p>
        </w:tc>
        <w:tc>
          <w:tcPr>
            <w:tcW w:w="1838" w:type="dxa"/>
            <w:vAlign w:val="center"/>
          </w:tcPr>
          <w:p w14:paraId="6B9C9EF9" w14:textId="77777777" w:rsidR="00106C57" w:rsidRPr="00F26DA1" w:rsidRDefault="00106C57" w:rsidP="001C5330">
            <w:pPr>
              <w:pStyle w:val="Contedotabelaequadro"/>
              <w:jc w:val="center"/>
            </w:pPr>
            <w:r w:rsidRPr="00F26DA1">
              <w:t>-64,2</w:t>
            </w:r>
          </w:p>
        </w:tc>
      </w:tr>
      <w:tr w:rsidR="00106C57" w:rsidRPr="00106C57" w14:paraId="600811E8" w14:textId="77777777" w:rsidTr="001C5330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175" w:type="dxa"/>
            <w:vAlign w:val="center"/>
          </w:tcPr>
          <w:p w14:paraId="71E0461C" w14:textId="77777777" w:rsidR="00106C57" w:rsidRPr="00D357BA" w:rsidRDefault="00106C57" w:rsidP="001C5330">
            <w:pPr>
              <w:pStyle w:val="Contedotabelaequadro"/>
              <w:jc w:val="center"/>
            </w:pPr>
            <w:r w:rsidRPr="00D357BA">
              <w:t>Sorgo</w:t>
            </w:r>
          </w:p>
        </w:tc>
        <w:tc>
          <w:tcPr>
            <w:tcW w:w="2234" w:type="dxa"/>
            <w:vAlign w:val="center"/>
          </w:tcPr>
          <w:p w14:paraId="43EEA445" w14:textId="77777777" w:rsidR="00106C57" w:rsidRPr="00F26DA1" w:rsidRDefault="00106C57" w:rsidP="001C5330">
            <w:pPr>
              <w:pStyle w:val="Contedotabelaequadro"/>
              <w:jc w:val="center"/>
            </w:pPr>
            <w:r w:rsidRPr="00F26DA1">
              <w:t>328,7</w:t>
            </w:r>
          </w:p>
        </w:tc>
        <w:tc>
          <w:tcPr>
            <w:tcW w:w="2174" w:type="dxa"/>
            <w:vAlign w:val="center"/>
          </w:tcPr>
          <w:p w14:paraId="3520CDE6" w14:textId="77777777" w:rsidR="00106C57" w:rsidRPr="00F26DA1" w:rsidRDefault="00106C57" w:rsidP="001C5330">
            <w:pPr>
              <w:pStyle w:val="Contedotabelaequadro"/>
              <w:jc w:val="center"/>
            </w:pPr>
            <w:r w:rsidRPr="00F26DA1">
              <w:t>110,9</w:t>
            </w:r>
          </w:p>
        </w:tc>
        <w:tc>
          <w:tcPr>
            <w:tcW w:w="1838" w:type="dxa"/>
            <w:tcBorders>
              <w:bottom w:val="nil"/>
            </w:tcBorders>
            <w:vAlign w:val="center"/>
          </w:tcPr>
          <w:p w14:paraId="4687BA6F" w14:textId="77777777" w:rsidR="00106C57" w:rsidRPr="00F26DA1" w:rsidRDefault="00106C57" w:rsidP="001C5330">
            <w:pPr>
              <w:pStyle w:val="Contedotabelaequadro"/>
              <w:jc w:val="center"/>
            </w:pPr>
            <w:r w:rsidRPr="00F26DA1">
              <w:t>-66,2</w:t>
            </w:r>
          </w:p>
        </w:tc>
      </w:tr>
      <w:tr w:rsidR="00106C57" w:rsidRPr="00106C57" w14:paraId="1DBCFB36" w14:textId="77777777" w:rsidTr="001C5330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2175" w:type="dxa"/>
            <w:tcBorders>
              <w:bottom w:val="single" w:sz="5" w:space="0" w:color="000000"/>
            </w:tcBorders>
            <w:vAlign w:val="center"/>
          </w:tcPr>
          <w:p w14:paraId="30A3EC77" w14:textId="77777777" w:rsidR="00106C57" w:rsidRPr="00D357BA" w:rsidRDefault="00106C57" w:rsidP="001C5330">
            <w:pPr>
              <w:pStyle w:val="Contedotabelaequadro"/>
              <w:jc w:val="center"/>
            </w:pPr>
            <w:r w:rsidRPr="00D357BA">
              <w:t>Milho</w:t>
            </w:r>
          </w:p>
        </w:tc>
        <w:tc>
          <w:tcPr>
            <w:tcW w:w="2234" w:type="dxa"/>
            <w:tcBorders>
              <w:bottom w:val="single" w:sz="5" w:space="0" w:color="000000"/>
            </w:tcBorders>
            <w:vAlign w:val="center"/>
          </w:tcPr>
          <w:p w14:paraId="1BB35C63" w14:textId="77777777" w:rsidR="00106C57" w:rsidRPr="00F26DA1" w:rsidRDefault="00106C57" w:rsidP="001C5330">
            <w:pPr>
              <w:pStyle w:val="Contedotabelaequadro"/>
              <w:jc w:val="center"/>
            </w:pPr>
            <w:r w:rsidRPr="00F26DA1">
              <w:t>372,0</w:t>
            </w:r>
          </w:p>
        </w:tc>
        <w:tc>
          <w:tcPr>
            <w:tcW w:w="2174" w:type="dxa"/>
            <w:tcBorders>
              <w:bottom w:val="single" w:sz="5" w:space="0" w:color="000000"/>
            </w:tcBorders>
            <w:vAlign w:val="center"/>
          </w:tcPr>
          <w:p w14:paraId="4AEBFC8F" w14:textId="77777777" w:rsidR="00106C57" w:rsidRPr="00F26DA1" w:rsidRDefault="00106C57" w:rsidP="001C5330">
            <w:pPr>
              <w:pStyle w:val="Contedotabelaequadro"/>
              <w:jc w:val="center"/>
            </w:pPr>
            <w:r w:rsidRPr="00F26DA1">
              <w:t>119,1</w:t>
            </w:r>
          </w:p>
        </w:tc>
        <w:tc>
          <w:tcPr>
            <w:tcW w:w="1838" w:type="dxa"/>
            <w:tcBorders>
              <w:top w:val="nil"/>
              <w:bottom w:val="single" w:sz="4" w:space="0" w:color="auto"/>
            </w:tcBorders>
            <w:vAlign w:val="center"/>
          </w:tcPr>
          <w:p w14:paraId="5A44D56F" w14:textId="77777777" w:rsidR="00106C57" w:rsidRPr="00F26DA1" w:rsidRDefault="00106C57" w:rsidP="001C5330">
            <w:pPr>
              <w:pStyle w:val="Contedotabelaequadro"/>
              <w:jc w:val="center"/>
            </w:pPr>
            <w:r w:rsidRPr="00F26DA1">
              <w:t>-68,0</w:t>
            </w:r>
          </w:p>
        </w:tc>
      </w:tr>
      <w:tr w:rsidR="00106C57" w:rsidRPr="00106C57" w14:paraId="70B7DEB1" w14:textId="77777777" w:rsidTr="001C5330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4409" w:type="dxa"/>
            <w:gridSpan w:val="2"/>
            <w:tcBorders>
              <w:top w:val="single" w:sz="5" w:space="0" w:color="000000"/>
            </w:tcBorders>
            <w:vAlign w:val="bottom"/>
          </w:tcPr>
          <w:p w14:paraId="75FE1211" w14:textId="77777777" w:rsidR="00106C57" w:rsidRPr="00D357BA" w:rsidRDefault="00106C57" w:rsidP="008B56C9">
            <w:pPr>
              <w:pStyle w:val="Contedotabelaequadro"/>
            </w:pPr>
            <w:r w:rsidRPr="00D357BA">
              <w:t xml:space="preserve">Fonte: </w:t>
            </w:r>
            <w:proofErr w:type="spellStart"/>
            <w:r w:rsidRPr="00D357BA">
              <w:t>Sen</w:t>
            </w:r>
            <w:proofErr w:type="spellEnd"/>
            <w:r w:rsidRPr="00D357BA">
              <w:t xml:space="preserve"> (2000, p. 240). </w:t>
            </w:r>
          </w:p>
        </w:tc>
        <w:tc>
          <w:tcPr>
            <w:tcW w:w="2174" w:type="dxa"/>
            <w:tcBorders>
              <w:top w:val="single" w:sz="5" w:space="0" w:color="000000"/>
            </w:tcBorders>
          </w:tcPr>
          <w:p w14:paraId="2F081302" w14:textId="77777777" w:rsidR="00106C57" w:rsidRPr="00D357BA" w:rsidRDefault="00106C57" w:rsidP="008B56C9">
            <w:pPr>
              <w:pStyle w:val="Contedotabelaequadro"/>
              <w:rPr>
                <w:rFonts w:cs="Arial"/>
                <w:szCs w:val="20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3CDFEE1" w14:textId="77777777" w:rsidR="00106C57" w:rsidRPr="00D357BA" w:rsidRDefault="00106C57" w:rsidP="008B56C9">
            <w:pPr>
              <w:pStyle w:val="Contedotabelaequadro"/>
              <w:rPr>
                <w:rFonts w:cs="Arial"/>
                <w:szCs w:val="20"/>
              </w:rPr>
            </w:pPr>
          </w:p>
        </w:tc>
      </w:tr>
    </w:tbl>
    <w:p w14:paraId="58E72E26" w14:textId="77777777" w:rsidR="007C700A" w:rsidRPr="00654FB0" w:rsidRDefault="007C700A" w:rsidP="00D357BA"/>
    <w:p w14:paraId="37E25FC4" w14:textId="77777777" w:rsidR="007C700A" w:rsidRPr="00311EF8" w:rsidRDefault="00A83A4B" w:rsidP="00F71C82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Exemplo de quadro</w:t>
      </w:r>
    </w:p>
    <w:p w14:paraId="0280B4A1" w14:textId="77777777" w:rsidR="00A83A4B" w:rsidRPr="00A83A4B" w:rsidRDefault="00A83A4B" w:rsidP="00D357BA"/>
    <w:tbl>
      <w:tblPr>
        <w:tblW w:w="9000" w:type="dxa"/>
        <w:tblInd w:w="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39"/>
        <w:gridCol w:w="1824"/>
        <w:gridCol w:w="3737"/>
        <w:gridCol w:w="1800"/>
      </w:tblGrid>
      <w:tr w:rsidR="00A83A4B" w:rsidRPr="00A83A4B" w14:paraId="12013BE3" w14:textId="77777777" w:rsidTr="001C5330">
        <w:tblPrEx>
          <w:tblCellMar>
            <w:top w:w="0" w:type="dxa"/>
            <w:bottom w:w="0" w:type="dxa"/>
          </w:tblCellMar>
        </w:tblPrEx>
        <w:trPr>
          <w:trHeight w:val="713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E3079" w14:textId="77777777" w:rsidR="00A83A4B" w:rsidRPr="007D2F5C" w:rsidRDefault="00A83A4B" w:rsidP="007D2F5C">
            <w:pPr>
              <w:pStyle w:val="Contedotabelaequadro"/>
            </w:pPr>
            <w:r w:rsidRPr="007D2F5C">
              <w:t xml:space="preserve">EMPRESA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5B65D57" w14:textId="77777777" w:rsidR="00A83A4B" w:rsidRPr="007D2F5C" w:rsidRDefault="00A83A4B" w:rsidP="007D2F5C">
            <w:pPr>
              <w:pStyle w:val="Contedotabelaequadro"/>
            </w:pPr>
            <w:r w:rsidRPr="007D2F5C">
              <w:t xml:space="preserve">PRINCIPAL MATÉRIA-PRIMA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302792BF" w14:textId="77777777" w:rsidR="00A83A4B" w:rsidRPr="007D2F5C" w:rsidRDefault="00A83A4B" w:rsidP="007D2F5C">
            <w:pPr>
              <w:pStyle w:val="Contedotabelaequadro"/>
            </w:pPr>
            <w:r w:rsidRPr="007D2F5C">
              <w:t xml:space="preserve">ALTERNATIVAS DE SUPRIMENTOS PARA A PRINCIPAL MATÉRIA-PRIMA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56F71" w14:textId="77777777" w:rsidR="00A83A4B" w:rsidRPr="007D2F5C" w:rsidRDefault="00A83A4B" w:rsidP="007D2F5C">
            <w:pPr>
              <w:pStyle w:val="Contedotabelaequadro"/>
            </w:pPr>
            <w:r w:rsidRPr="007D2F5C">
              <w:t xml:space="preserve">FLEXIBILIDADE </w:t>
            </w:r>
          </w:p>
        </w:tc>
      </w:tr>
      <w:tr w:rsidR="001C5330" w:rsidRPr="00A83A4B" w14:paraId="01AC5EBF" w14:textId="77777777" w:rsidTr="001C533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3346D" w14:textId="77777777" w:rsidR="001C5330" w:rsidRPr="00D357BA" w:rsidRDefault="001C5330" w:rsidP="008B56C9">
            <w:pPr>
              <w:pStyle w:val="Contedotabelaequadro"/>
            </w:pPr>
            <w:r w:rsidRPr="00D357BA">
              <w:t xml:space="preserve">Copesul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7CDF25F1" w14:textId="77777777" w:rsidR="001C5330" w:rsidRPr="00D357BA" w:rsidRDefault="001C5330" w:rsidP="008B56C9">
            <w:pPr>
              <w:pStyle w:val="Contedotabelaequadro"/>
            </w:pPr>
            <w:r w:rsidRPr="00D357BA">
              <w:t xml:space="preserve">Nafta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17BF816B" w14:textId="77777777" w:rsidR="001C5330" w:rsidRPr="00D357BA" w:rsidRDefault="001C5330" w:rsidP="008B56C9">
            <w:pPr>
              <w:pStyle w:val="Contedotabelaequadro"/>
            </w:pPr>
            <w:r w:rsidRPr="00D357BA">
              <w:t>Disponibilidade de produto na Argentina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4AAE2" w14:textId="77777777" w:rsidR="001C5330" w:rsidRPr="00D357BA" w:rsidRDefault="001C5330" w:rsidP="008B56C9">
            <w:pPr>
              <w:pStyle w:val="Contedotabelaequadro"/>
            </w:pPr>
            <w:r w:rsidRPr="00D357BA">
              <w:t xml:space="preserve">45% condensado e GLP </w:t>
            </w:r>
          </w:p>
        </w:tc>
      </w:tr>
      <w:tr w:rsidR="001C5330" w:rsidRPr="00A83A4B" w14:paraId="3BD3F284" w14:textId="77777777" w:rsidTr="001C53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B732B" w14:textId="77777777" w:rsidR="001C5330" w:rsidRPr="00D357BA" w:rsidRDefault="001C5330" w:rsidP="008B56C9">
            <w:pPr>
              <w:pStyle w:val="Contedotabelaequadro"/>
            </w:pPr>
            <w:r w:rsidRPr="00D357BA">
              <w:t xml:space="preserve">Copene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E3E11CA" w14:textId="77777777" w:rsidR="001C5330" w:rsidRPr="00D357BA" w:rsidRDefault="001C5330" w:rsidP="008B56C9">
            <w:pPr>
              <w:pStyle w:val="Contedotabelaequadro"/>
            </w:pPr>
            <w:r w:rsidRPr="00D357BA">
              <w:t xml:space="preserve">Nafta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3E3D42B5" w14:textId="77777777" w:rsidR="001C5330" w:rsidRPr="00D357BA" w:rsidRDefault="001C5330" w:rsidP="008B56C9">
            <w:pPr>
              <w:pStyle w:val="Contedotabelaequadro"/>
              <w:rPr>
                <w:rFonts w:cs="Arial"/>
                <w:szCs w:val="20"/>
              </w:rPr>
            </w:pPr>
            <w:r w:rsidRPr="00D357BA">
              <w:t xml:space="preserve">Alternativas Venezuela e Argélia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4E8CD" w14:textId="77777777" w:rsidR="001C5330" w:rsidRPr="00D357BA" w:rsidRDefault="001C5330" w:rsidP="008B56C9">
            <w:pPr>
              <w:pStyle w:val="Contedotabelaequadro"/>
            </w:pPr>
            <w:r w:rsidRPr="00D357BA">
              <w:t xml:space="preserve">Inexistente </w:t>
            </w:r>
          </w:p>
        </w:tc>
      </w:tr>
      <w:tr w:rsidR="001C5330" w:rsidRPr="00A83A4B" w14:paraId="60363BD9" w14:textId="77777777" w:rsidTr="001C53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B76F6" w14:textId="77777777" w:rsidR="001C5330" w:rsidRPr="00D357BA" w:rsidRDefault="001C5330" w:rsidP="008B56C9">
            <w:pPr>
              <w:pStyle w:val="Contedotabelaequadro"/>
            </w:pPr>
            <w:r w:rsidRPr="00D357BA">
              <w:t xml:space="preserve">PQU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BDFA05F" w14:textId="77777777" w:rsidR="001C5330" w:rsidRPr="00D357BA" w:rsidRDefault="001C5330" w:rsidP="008B56C9">
            <w:pPr>
              <w:pStyle w:val="Contedotabelaequadro"/>
            </w:pPr>
            <w:r w:rsidRPr="00D357BA">
              <w:t xml:space="preserve">Nafta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5D1830A8" w14:textId="77777777" w:rsidR="001C5330" w:rsidRPr="00D357BA" w:rsidRDefault="001C5330" w:rsidP="008B56C9">
            <w:pPr>
              <w:pStyle w:val="Contedotabelaequadro"/>
              <w:rPr>
                <w:rFonts w:cs="Arial"/>
                <w:szCs w:val="20"/>
              </w:rPr>
            </w:pPr>
            <w:r w:rsidRPr="00D357BA">
              <w:t xml:space="preserve">Único fornecedor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F7633" w14:textId="77777777" w:rsidR="001C5330" w:rsidRPr="00D357BA" w:rsidRDefault="001C5330" w:rsidP="008B56C9">
            <w:pPr>
              <w:pStyle w:val="Contedotabelaequadro"/>
            </w:pPr>
            <w:r w:rsidRPr="00D357BA">
              <w:t xml:space="preserve">Inexistente </w:t>
            </w:r>
          </w:p>
        </w:tc>
      </w:tr>
      <w:tr w:rsidR="001C5330" w:rsidRPr="00A83A4B" w14:paraId="440B12A2" w14:textId="77777777" w:rsidTr="001C53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2CBF3" w14:textId="77777777" w:rsidR="001C5330" w:rsidRPr="00D357BA" w:rsidRDefault="001C5330" w:rsidP="008B56C9">
            <w:pPr>
              <w:pStyle w:val="Contedotabelaequadro"/>
            </w:pPr>
            <w:r w:rsidRPr="00D357BA">
              <w:t xml:space="preserve">Rio Polímeros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F76F421" w14:textId="77777777" w:rsidR="001C5330" w:rsidRPr="00D357BA" w:rsidRDefault="001C5330" w:rsidP="008B56C9">
            <w:pPr>
              <w:pStyle w:val="Contedotabelaequadro"/>
            </w:pPr>
            <w:r w:rsidRPr="00D357BA">
              <w:t xml:space="preserve">Etano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21808170" w14:textId="77777777" w:rsidR="001C5330" w:rsidRPr="00D357BA" w:rsidRDefault="001C5330" w:rsidP="008B56C9">
            <w:pPr>
              <w:pStyle w:val="Contedotabelaequadro"/>
              <w:rPr>
                <w:rFonts w:cs="Arial"/>
                <w:szCs w:val="20"/>
              </w:rPr>
            </w:pPr>
            <w:r w:rsidRPr="00D357BA">
              <w:t xml:space="preserve">Único fornecedor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26B4B" w14:textId="77777777" w:rsidR="001C5330" w:rsidRPr="00D357BA" w:rsidRDefault="001C5330" w:rsidP="008B56C9">
            <w:pPr>
              <w:pStyle w:val="Contedotabelaequadro"/>
            </w:pPr>
            <w:r w:rsidRPr="00D357BA">
              <w:t xml:space="preserve">Inexistente </w:t>
            </w:r>
          </w:p>
        </w:tc>
      </w:tr>
      <w:tr w:rsidR="001C5330" w:rsidRPr="00A83A4B" w14:paraId="5DEC620B" w14:textId="77777777" w:rsidTr="001C5330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6AA63" w14:textId="77777777" w:rsidR="001C5330" w:rsidRPr="00D357BA" w:rsidRDefault="001C5330" w:rsidP="008B56C9">
            <w:pPr>
              <w:pStyle w:val="Contedotabelaequadro"/>
            </w:pPr>
            <w:r w:rsidRPr="00D357BA">
              <w:t xml:space="preserve">Baía Blanca </w:t>
            </w:r>
          </w:p>
        </w:tc>
        <w:tc>
          <w:tcPr>
            <w:tcW w:w="1824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1539A7E" w14:textId="77777777" w:rsidR="001C5330" w:rsidRPr="00D357BA" w:rsidRDefault="001C5330" w:rsidP="008B56C9">
            <w:pPr>
              <w:pStyle w:val="Contedotabelaequadro"/>
            </w:pPr>
            <w:r w:rsidRPr="00D357BA">
              <w:t xml:space="preserve">Etano </w:t>
            </w:r>
          </w:p>
        </w:tc>
        <w:tc>
          <w:tcPr>
            <w:tcW w:w="3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14:paraId="7F5A976E" w14:textId="77777777" w:rsidR="001C5330" w:rsidRPr="00D357BA" w:rsidRDefault="001C5330" w:rsidP="008B56C9">
            <w:pPr>
              <w:pStyle w:val="Contedotabelaequadro"/>
              <w:rPr>
                <w:rFonts w:cs="Arial"/>
                <w:szCs w:val="20"/>
              </w:rPr>
            </w:pPr>
            <w:r w:rsidRPr="00D357BA">
              <w:t xml:space="preserve">Projeto Mega / Única opção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57FD" w14:textId="77777777" w:rsidR="001C5330" w:rsidRPr="00D357BA" w:rsidRDefault="001C5330" w:rsidP="008B56C9">
            <w:pPr>
              <w:pStyle w:val="Contedotabelaequadro"/>
            </w:pPr>
            <w:r w:rsidRPr="00D357BA">
              <w:t xml:space="preserve">Inexistente </w:t>
            </w:r>
          </w:p>
        </w:tc>
      </w:tr>
    </w:tbl>
    <w:p w14:paraId="507A37BB" w14:textId="77777777" w:rsidR="007C700A" w:rsidRPr="007D2F5C" w:rsidRDefault="00AA5176" w:rsidP="007D2F5C">
      <w:pPr>
        <w:pStyle w:val="TtuloQuadro"/>
        <w:rPr>
          <w:rFonts w:cs="Arial"/>
          <w:b w:val="0"/>
        </w:rPr>
      </w:pPr>
      <w:bookmarkStart w:id="6" w:name="_Toc179081128"/>
      <w:bookmarkStart w:id="7" w:name="_Toc206821213"/>
      <w:r w:rsidRPr="007D2F5C">
        <w:t xml:space="preserve">Quadro </w:t>
      </w:r>
      <w:r w:rsidRPr="001D4AB7">
        <w:rPr>
          <w:rStyle w:val="TtuloQuadroChar"/>
        </w:rPr>
        <w:fldChar w:fldCharType="begin"/>
      </w:r>
      <w:r w:rsidRPr="001D4AB7">
        <w:rPr>
          <w:rStyle w:val="TtuloQuadroChar"/>
        </w:rPr>
        <w:instrText xml:space="preserve"> SEQ Quadro \* ARABIC </w:instrText>
      </w:r>
      <w:r w:rsidRPr="001D4AB7">
        <w:rPr>
          <w:rStyle w:val="TtuloQuadroChar"/>
        </w:rPr>
        <w:fldChar w:fldCharType="separate"/>
      </w:r>
      <w:r w:rsidR="00CC1ADA">
        <w:rPr>
          <w:rStyle w:val="TtuloQuadroChar"/>
          <w:noProof/>
        </w:rPr>
        <w:t>1</w:t>
      </w:r>
      <w:r w:rsidRPr="001D4AB7">
        <w:rPr>
          <w:rStyle w:val="TtuloQuadroChar"/>
        </w:rPr>
        <w:fldChar w:fldCharType="end"/>
      </w:r>
      <w:r>
        <w:t xml:space="preserve">: </w:t>
      </w:r>
      <w:r w:rsidRPr="007D2F5C">
        <w:rPr>
          <w:rFonts w:cs="Arial"/>
          <w:b w:val="0"/>
        </w:rPr>
        <w:t>Comparativo de competitividade</w:t>
      </w:r>
      <w:bookmarkEnd w:id="6"/>
      <w:bookmarkEnd w:id="7"/>
    </w:p>
    <w:p w14:paraId="7BB8E4CF" w14:textId="77777777" w:rsidR="00A83A4B" w:rsidRPr="007D2F5C" w:rsidRDefault="00A83A4B" w:rsidP="003A3F4C">
      <w:pPr>
        <w:pStyle w:val="Contedotabelaequadro"/>
      </w:pPr>
      <w:bookmarkStart w:id="8" w:name="_Toc206821115"/>
      <w:r w:rsidRPr="007D2F5C">
        <w:t>Fonte: Freire e Jardim (2000, p. 78)</w:t>
      </w:r>
      <w:bookmarkEnd w:id="8"/>
    </w:p>
    <w:p w14:paraId="7F2EDE45" w14:textId="77777777" w:rsidR="00F71C82" w:rsidRPr="00F71C82" w:rsidRDefault="00F71C82" w:rsidP="00F71C82"/>
    <w:p w14:paraId="4411EDAF" w14:textId="77777777" w:rsidR="00BF009A" w:rsidRDefault="00ED0A81" w:rsidP="00F71C82">
      <w:pPr>
        <w:ind w:firstLine="0"/>
        <w:jc w:val="center"/>
      </w:pPr>
      <w:r>
        <w:pict w14:anchorId="68074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2in;mso-position-horizontal:center" o:allowoverlap="f">
            <v:imagedata r:id="rId11" o:title=""/>
          </v:shape>
        </w:pict>
      </w:r>
    </w:p>
    <w:p w14:paraId="7ED82CB6" w14:textId="77777777" w:rsidR="00BF009A" w:rsidRPr="007D2F5C" w:rsidRDefault="009C2D83" w:rsidP="007D2F5C">
      <w:pPr>
        <w:pStyle w:val="TtuloGrfico"/>
        <w:rPr>
          <w:rFonts w:cs="Arial"/>
          <w:b w:val="0"/>
        </w:rPr>
      </w:pPr>
      <w:bookmarkStart w:id="9" w:name="_Toc179096178"/>
      <w:bookmarkStart w:id="10" w:name="_Toc206821214"/>
      <w:r w:rsidRPr="007D2F5C">
        <w:t xml:space="preserve">Gráfico </w:t>
      </w:r>
      <w:r w:rsidRPr="00151D94">
        <w:rPr>
          <w:rStyle w:val="TtuloGrficoChar"/>
        </w:rPr>
        <w:fldChar w:fldCharType="begin"/>
      </w:r>
      <w:r w:rsidRPr="00151D94">
        <w:rPr>
          <w:rStyle w:val="TtuloGrficoChar"/>
        </w:rPr>
        <w:instrText xml:space="preserve"> SEQ Gráfico \* ARABIC </w:instrText>
      </w:r>
      <w:r w:rsidRPr="00151D94">
        <w:rPr>
          <w:rStyle w:val="TtuloGrficoChar"/>
        </w:rPr>
        <w:fldChar w:fldCharType="separate"/>
      </w:r>
      <w:r w:rsidR="00CC1ADA">
        <w:rPr>
          <w:rStyle w:val="TtuloGrficoChar"/>
          <w:noProof/>
        </w:rPr>
        <w:t>1</w:t>
      </w:r>
      <w:r w:rsidRPr="00151D94">
        <w:rPr>
          <w:rStyle w:val="TtuloGrficoChar"/>
        </w:rPr>
        <w:fldChar w:fldCharType="end"/>
      </w:r>
      <w:r w:rsidRPr="009C2D83">
        <w:t xml:space="preserve">: </w:t>
      </w:r>
      <w:r w:rsidRPr="007D2F5C">
        <w:rPr>
          <w:b w:val="0"/>
        </w:rPr>
        <w:t>Acesso à internet 1999 – 2002</w:t>
      </w:r>
      <w:bookmarkEnd w:id="9"/>
      <w:bookmarkEnd w:id="10"/>
    </w:p>
    <w:p w14:paraId="46382FAA" w14:textId="77777777" w:rsidR="00BF009A" w:rsidRPr="007D2F5C" w:rsidRDefault="00BF009A" w:rsidP="003A3F4C">
      <w:pPr>
        <w:pStyle w:val="Contedotabelaequadro"/>
        <w:jc w:val="center"/>
      </w:pPr>
      <w:bookmarkStart w:id="11" w:name="_Toc206821117"/>
      <w:r w:rsidRPr="007D2F5C">
        <w:t>Fonte: Silva, Camargo Pires (2004, p. 45)</w:t>
      </w:r>
      <w:bookmarkEnd w:id="11"/>
    </w:p>
    <w:p w14:paraId="748955CF" w14:textId="77777777" w:rsidR="00935277" w:rsidRPr="00311EF8" w:rsidRDefault="00BF009A" w:rsidP="000028AB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br w:type="page"/>
      </w:r>
      <w:r w:rsidR="005F43F8" w:rsidRPr="00311EF8">
        <w:rPr>
          <w:rFonts w:cs="Arial"/>
          <w:b/>
          <w:bCs/>
          <w:color w:val="FF0000"/>
        </w:rPr>
        <w:lastRenderedPageBreak/>
        <w:t>Exemplos de Citações</w:t>
      </w:r>
    </w:p>
    <w:p w14:paraId="53ADEA39" w14:textId="77777777" w:rsidR="005F43F8" w:rsidRPr="00311EF8" w:rsidRDefault="005F43F8" w:rsidP="000028AB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Citação direta:</w:t>
      </w:r>
    </w:p>
    <w:p w14:paraId="51FF68A5" w14:textId="77777777" w:rsidR="007D2F5C" w:rsidRPr="00311EF8" w:rsidRDefault="007D2F5C" w:rsidP="000028AB">
      <w:pPr>
        <w:ind w:firstLine="0"/>
        <w:jc w:val="center"/>
        <w:rPr>
          <w:rFonts w:cs="Arial"/>
          <w:b/>
          <w:bCs/>
          <w:color w:val="FF0000"/>
        </w:rPr>
      </w:pPr>
    </w:p>
    <w:p w14:paraId="4E5E56E9" w14:textId="77777777" w:rsidR="005F43F8" w:rsidRPr="003E6166" w:rsidRDefault="0037451B" w:rsidP="00D357BA">
      <w:r>
        <w:t>Citações diretas de até 3 linhas, devem</w:t>
      </w:r>
      <w:r w:rsidR="005F43F8" w:rsidRPr="003E6166">
        <w:t xml:space="preserve"> iniciar e terminar por aspas duplas.</w:t>
      </w:r>
    </w:p>
    <w:p w14:paraId="143901BD" w14:textId="77777777" w:rsidR="005F43F8" w:rsidRPr="003E6166" w:rsidRDefault="005F43F8" w:rsidP="00D357BA">
      <w:r w:rsidRPr="003E6166">
        <w:t>Se o texto original já contiver aspas duplas, substituí-las por aspas simples. A indicação da fonte da citação pode estar inserida no texto ou após a citação.</w:t>
      </w:r>
    </w:p>
    <w:p w14:paraId="6A046202" w14:textId="77777777" w:rsidR="00DE787B" w:rsidRDefault="00DE787B" w:rsidP="008B56C9">
      <w:pPr>
        <w:rPr>
          <w:color w:val="FF0000"/>
        </w:rPr>
      </w:pPr>
    </w:p>
    <w:p w14:paraId="4530E954" w14:textId="77777777" w:rsidR="00935277" w:rsidRPr="00DE787B" w:rsidRDefault="005F43F8" w:rsidP="008B56C9">
      <w:pPr>
        <w:rPr>
          <w:color w:val="FF0000"/>
        </w:rPr>
      </w:pPr>
      <w:r w:rsidRPr="00DE787B">
        <w:rPr>
          <w:color w:val="FF0000"/>
        </w:rPr>
        <w:t>Exemplo:</w:t>
      </w:r>
    </w:p>
    <w:p w14:paraId="00740600" w14:textId="77777777" w:rsidR="005F43F8" w:rsidRPr="003E6166" w:rsidRDefault="005F43F8" w:rsidP="008B56C9"/>
    <w:p w14:paraId="7E16D03D" w14:textId="77777777" w:rsidR="005F43F8" w:rsidRPr="003E6166" w:rsidRDefault="005F43F8" w:rsidP="00D357BA">
      <w:r w:rsidRPr="003E6166">
        <w:t xml:space="preserve">Segundo Castro (2001, p. 23): "Os deveres </w:t>
      </w:r>
      <w:r w:rsidR="007D2F5C" w:rsidRPr="003E6166">
        <w:t>da conduta</w:t>
      </w:r>
      <w:r w:rsidRPr="003E6166">
        <w:t xml:space="preserve"> do anestesiologista constituem predicados importantes quando se quer avaliar a qualidade do procedimento."</w:t>
      </w:r>
    </w:p>
    <w:p w14:paraId="4C3FB4BD" w14:textId="77777777" w:rsidR="00935277" w:rsidRPr="003E6166" w:rsidRDefault="00935277" w:rsidP="00D357BA"/>
    <w:p w14:paraId="43059059" w14:textId="77777777" w:rsidR="005F43F8" w:rsidRPr="00DE787B" w:rsidRDefault="00D97C03" w:rsidP="00D357BA">
      <w:pPr>
        <w:rPr>
          <w:color w:val="FF0000"/>
        </w:rPr>
      </w:pPr>
      <w:r w:rsidRPr="00DE787B">
        <w:rPr>
          <w:color w:val="FF0000"/>
        </w:rPr>
        <w:t>o</w:t>
      </w:r>
      <w:r w:rsidR="005F43F8" w:rsidRPr="00DE787B">
        <w:rPr>
          <w:color w:val="FF0000"/>
        </w:rPr>
        <w:t>u</w:t>
      </w:r>
    </w:p>
    <w:p w14:paraId="477F906E" w14:textId="77777777" w:rsidR="005F43F8" w:rsidRPr="003E6166" w:rsidRDefault="005F43F8" w:rsidP="00D357BA"/>
    <w:p w14:paraId="03D4AD99" w14:textId="77777777" w:rsidR="005F43F8" w:rsidRPr="003E6166" w:rsidRDefault="005F43F8" w:rsidP="005F43F8">
      <w:pPr>
        <w:rPr>
          <w:rFonts w:cs="Arial"/>
        </w:rPr>
      </w:pPr>
      <w:r w:rsidRPr="003E6166">
        <w:rPr>
          <w:rFonts w:cs="Arial"/>
        </w:rPr>
        <w:t>"A expressão 'furiosa' dessa estátua de que fala Rebelais, corresponde também à realidade." (BAKHTIN, 1987, p. 89).</w:t>
      </w:r>
    </w:p>
    <w:p w14:paraId="11146DB3" w14:textId="77777777" w:rsidR="00D97C03" w:rsidRPr="003E6166" w:rsidRDefault="00D97C03" w:rsidP="005F43F8">
      <w:pPr>
        <w:rPr>
          <w:rFonts w:cs="Arial"/>
        </w:rPr>
      </w:pPr>
    </w:p>
    <w:p w14:paraId="57C11875" w14:textId="77777777" w:rsidR="00D97C03" w:rsidRPr="00311EF8" w:rsidRDefault="00D97C03" w:rsidP="000028AB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Citação Direta com mais de três linhas:</w:t>
      </w:r>
    </w:p>
    <w:p w14:paraId="25D435B2" w14:textId="77777777" w:rsidR="00D97C03" w:rsidRPr="003E6166" w:rsidRDefault="00D97C03" w:rsidP="00491237"/>
    <w:p w14:paraId="591CA46F" w14:textId="77777777" w:rsidR="00D97C03" w:rsidRPr="003E6166" w:rsidRDefault="00D97C03" w:rsidP="00491237">
      <w:pPr>
        <w:rPr>
          <w:bCs/>
        </w:rPr>
      </w:pPr>
      <w:r w:rsidRPr="003E6166">
        <w:rPr>
          <w:bCs/>
        </w:rPr>
        <w:t>Deve ser destacada com recuo de 4 cm da margem esquerda, com letra menor que do que a utilizada no texto. Não se utilizam aspas. A indicação da fonte da citação pode estar inserida no texto ou após a citação.</w:t>
      </w:r>
    </w:p>
    <w:p w14:paraId="3ADD2E0F" w14:textId="77777777" w:rsidR="00D97C03" w:rsidRPr="003E6166" w:rsidRDefault="00D97C03" w:rsidP="00491237">
      <w:pPr>
        <w:rPr>
          <w:bCs/>
        </w:rPr>
      </w:pPr>
    </w:p>
    <w:p w14:paraId="523CD954" w14:textId="77777777" w:rsidR="00D97C03" w:rsidRPr="00DE787B" w:rsidRDefault="00D97C03" w:rsidP="00491237">
      <w:pPr>
        <w:rPr>
          <w:bCs/>
          <w:color w:val="FF0000"/>
        </w:rPr>
      </w:pPr>
      <w:r w:rsidRPr="00DE787B">
        <w:rPr>
          <w:bCs/>
          <w:color w:val="FF0000"/>
        </w:rPr>
        <w:t>Exemplo:</w:t>
      </w:r>
    </w:p>
    <w:p w14:paraId="036A4A3B" w14:textId="77777777" w:rsidR="00D97C03" w:rsidRPr="003E6166" w:rsidRDefault="00D97C03" w:rsidP="00491237">
      <w:pPr>
        <w:rPr>
          <w:bCs/>
        </w:rPr>
      </w:pPr>
    </w:p>
    <w:p w14:paraId="1FAE5D54" w14:textId="77777777" w:rsidR="00D97C03" w:rsidRPr="003E6166" w:rsidRDefault="00D97C03" w:rsidP="00D97C03">
      <w:pPr>
        <w:autoSpaceDE w:val="0"/>
        <w:autoSpaceDN w:val="0"/>
        <w:adjustRightInd w:val="0"/>
        <w:rPr>
          <w:rFonts w:cs="Arial"/>
        </w:rPr>
      </w:pPr>
      <w:r w:rsidRPr="003E6166">
        <w:rPr>
          <w:rFonts w:cs="Arial"/>
        </w:rPr>
        <w:t>Sobre mercado financeiro, Fortuna (1996, p. 15) considera:</w:t>
      </w:r>
    </w:p>
    <w:p w14:paraId="7F3F1336" w14:textId="77777777" w:rsidR="00D97C03" w:rsidRPr="003E6166" w:rsidRDefault="00D97C03" w:rsidP="008719CC"/>
    <w:p w14:paraId="31D10B8F" w14:textId="77777777" w:rsidR="00D97C03" w:rsidRPr="003E6166" w:rsidRDefault="00D97C03" w:rsidP="00D30381">
      <w:pPr>
        <w:pStyle w:val="Citaes"/>
      </w:pPr>
      <w:r w:rsidRPr="003E6166">
        <w:t>O mercado financeiro permite que um agente econômico qualquer, sem</w:t>
      </w:r>
      <w:r w:rsidR="00ED0A81" w:rsidRPr="003E6166">
        <w:t xml:space="preserve"> </w:t>
      </w:r>
      <w:r w:rsidRPr="003E6166">
        <w:t>perspectivas de aplicação, em algum empreendimento próprio, da</w:t>
      </w:r>
      <w:r w:rsidR="00ED0A81" w:rsidRPr="003E6166">
        <w:t xml:space="preserve"> </w:t>
      </w:r>
      <w:r w:rsidRPr="003E6166">
        <w:t>poupança que é capaz de gerar, seja colocado em contato com outro,</w:t>
      </w:r>
      <w:r w:rsidR="00ED0A81" w:rsidRPr="003E6166">
        <w:t xml:space="preserve"> </w:t>
      </w:r>
      <w:r w:rsidRPr="003E6166">
        <w:t>cujas perspectivas de investimento superam as respectivas</w:t>
      </w:r>
      <w:r w:rsidR="00ED0A81" w:rsidRPr="003E6166">
        <w:t xml:space="preserve"> </w:t>
      </w:r>
      <w:r w:rsidRPr="003E6166">
        <w:t>disponibilidades de poupança.</w:t>
      </w:r>
    </w:p>
    <w:p w14:paraId="3BB53A0D" w14:textId="77777777" w:rsidR="00491237" w:rsidRPr="003E6166" w:rsidRDefault="00491237" w:rsidP="00491237"/>
    <w:p w14:paraId="3280DB0B" w14:textId="77777777" w:rsidR="00D97C03" w:rsidRDefault="00016CAF" w:rsidP="007D2F5C">
      <w:pPr>
        <w:jc w:val="center"/>
        <w:rPr>
          <w:rFonts w:cs="Arial"/>
          <w:b/>
          <w:color w:val="FF0000"/>
        </w:rPr>
      </w:pPr>
      <w:r>
        <w:br w:type="page"/>
      </w:r>
      <w:r w:rsidR="00D97C03" w:rsidRPr="003E6166">
        <w:rPr>
          <w:rFonts w:cs="Arial"/>
          <w:b/>
          <w:color w:val="FF0000"/>
        </w:rPr>
        <w:lastRenderedPageBreak/>
        <w:t>Citação Indireta:</w:t>
      </w:r>
    </w:p>
    <w:p w14:paraId="145FF211" w14:textId="77777777" w:rsidR="007D2F5C" w:rsidRPr="00311EF8" w:rsidRDefault="007D2F5C" w:rsidP="00311EF8">
      <w:pPr>
        <w:ind w:firstLine="0"/>
        <w:jc w:val="center"/>
        <w:rPr>
          <w:rFonts w:cs="Arial"/>
          <w:b/>
          <w:bCs/>
          <w:color w:val="FF0000"/>
        </w:rPr>
      </w:pPr>
    </w:p>
    <w:p w14:paraId="3FD62B13" w14:textId="77777777" w:rsidR="00D97C03" w:rsidRPr="003E6166" w:rsidRDefault="00D97C03" w:rsidP="00491237">
      <w:r w:rsidRPr="003E6166">
        <w:t>Não se utilizam aspas para esse tipo de citação, nem a(s) página(s) de onde foi extraída a idéia.</w:t>
      </w:r>
    </w:p>
    <w:p w14:paraId="163F5AE3" w14:textId="77777777" w:rsidR="00D97C03" w:rsidRPr="003E6166" w:rsidRDefault="00D97C03" w:rsidP="00491237"/>
    <w:p w14:paraId="178E67EC" w14:textId="77777777" w:rsidR="00D97C03" w:rsidRPr="00DE787B" w:rsidRDefault="00D97C03" w:rsidP="00491237">
      <w:pPr>
        <w:rPr>
          <w:color w:val="FF0000"/>
        </w:rPr>
      </w:pPr>
      <w:r w:rsidRPr="00DE787B">
        <w:rPr>
          <w:color w:val="FF0000"/>
        </w:rPr>
        <w:t>Exemplo:</w:t>
      </w:r>
    </w:p>
    <w:p w14:paraId="4D3577B7" w14:textId="77777777" w:rsidR="00D97C03" w:rsidRPr="003E6166" w:rsidRDefault="00D97C03" w:rsidP="00491237"/>
    <w:p w14:paraId="173E7D0D" w14:textId="77777777" w:rsidR="00D97C03" w:rsidRPr="003E6166" w:rsidRDefault="00D97C03" w:rsidP="00D97C03">
      <w:pPr>
        <w:rPr>
          <w:rFonts w:cs="Arial"/>
        </w:rPr>
      </w:pPr>
      <w:r w:rsidRPr="003E6166">
        <w:rPr>
          <w:rFonts w:cs="Arial"/>
        </w:rPr>
        <w:t>A bíblia começou a ser escrita no ano 1.000 a.C. e foi finalizada em 100 d.C., com a morte do último apóstolo, São João, levando aproximadamente 1.150 anos para ser concluída (GHELLER, 1997).</w:t>
      </w:r>
    </w:p>
    <w:p w14:paraId="53501FD5" w14:textId="77777777" w:rsidR="00394BB9" w:rsidRPr="00311EF8" w:rsidRDefault="00394BB9" w:rsidP="00311EF8">
      <w:pPr>
        <w:ind w:firstLine="0"/>
        <w:jc w:val="center"/>
        <w:rPr>
          <w:rFonts w:cs="Arial"/>
          <w:b/>
          <w:bCs/>
          <w:color w:val="FF0000"/>
        </w:rPr>
      </w:pPr>
    </w:p>
    <w:p w14:paraId="43E20C7D" w14:textId="77777777" w:rsidR="00394BB9" w:rsidRPr="00311EF8" w:rsidRDefault="00394BB9" w:rsidP="000028AB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Citação de Citação:</w:t>
      </w:r>
    </w:p>
    <w:p w14:paraId="5205F6A5" w14:textId="77777777" w:rsidR="00394BB9" w:rsidRPr="003E6166" w:rsidRDefault="00394BB9" w:rsidP="00491237"/>
    <w:p w14:paraId="49D3EC9C" w14:textId="77777777" w:rsidR="00394BB9" w:rsidRPr="003E6166" w:rsidRDefault="00394BB9" w:rsidP="00491237">
      <w:pPr>
        <w:rPr>
          <w:bCs/>
        </w:rPr>
      </w:pPr>
      <w:r w:rsidRPr="003E6166">
        <w:rPr>
          <w:bCs/>
        </w:rPr>
        <w:t>A indicação da fonte é feita pelo sobrenome do autor da obra citada (não consultada), ano, seguido da expressão latina apud ou citado por. Após, indica-se o sobrenome do autor da obra consultada, seguido do ano de publicação, precedido por vírgula. Quando for citação direta incluir a(s) página(s) após a data de publicação, precedida de vírgula.</w:t>
      </w:r>
    </w:p>
    <w:p w14:paraId="62290040" w14:textId="77777777" w:rsidR="00394BB9" w:rsidRPr="003E6166" w:rsidRDefault="00394BB9" w:rsidP="00491237">
      <w:pPr>
        <w:rPr>
          <w:bCs/>
        </w:rPr>
      </w:pPr>
    </w:p>
    <w:p w14:paraId="59FB8073" w14:textId="77777777" w:rsidR="00394BB9" w:rsidRPr="003E6166" w:rsidRDefault="00394BB9" w:rsidP="00491237">
      <w:pPr>
        <w:rPr>
          <w:bCs/>
        </w:rPr>
      </w:pPr>
      <w:r w:rsidRPr="00DE787B">
        <w:rPr>
          <w:bCs/>
          <w:color w:val="FF0000"/>
        </w:rPr>
        <w:t>Exemplo</w:t>
      </w:r>
      <w:r w:rsidR="00DE787B">
        <w:rPr>
          <w:bCs/>
          <w:color w:val="FF0000"/>
        </w:rPr>
        <w:t xml:space="preserve"> n</w:t>
      </w:r>
      <w:r w:rsidRPr="00DE787B">
        <w:rPr>
          <w:color w:val="FF0000"/>
        </w:rPr>
        <w:t>o texto</w:t>
      </w:r>
      <w:r w:rsidRPr="003E6166">
        <w:rPr>
          <w:bCs/>
        </w:rPr>
        <w:t>:</w:t>
      </w:r>
    </w:p>
    <w:p w14:paraId="207B9685" w14:textId="77777777" w:rsidR="00394BB9" w:rsidRPr="003E6166" w:rsidRDefault="00394BB9" w:rsidP="00491237">
      <w:pPr>
        <w:rPr>
          <w:bCs/>
        </w:rPr>
      </w:pPr>
    </w:p>
    <w:p w14:paraId="404A1E85" w14:textId="77777777" w:rsidR="00394BB9" w:rsidRPr="003E6166" w:rsidRDefault="00394BB9" w:rsidP="00491237">
      <w:r w:rsidRPr="003E6166">
        <w:rPr>
          <w:bCs/>
        </w:rPr>
        <w:t>citado por</w:t>
      </w:r>
      <w:r w:rsidRPr="003E6166">
        <w:t xml:space="preserve"> </w:t>
      </w:r>
    </w:p>
    <w:p w14:paraId="7681A29D" w14:textId="77777777" w:rsidR="00394BB9" w:rsidRPr="003E6166" w:rsidRDefault="00394BB9" w:rsidP="00491237"/>
    <w:p w14:paraId="66485A1E" w14:textId="77777777" w:rsidR="00394BB9" w:rsidRPr="003E6166" w:rsidRDefault="00394BB9" w:rsidP="00394BB9">
      <w:pPr>
        <w:rPr>
          <w:rFonts w:cs="Arial"/>
        </w:rPr>
      </w:pPr>
      <w:r w:rsidRPr="003E6166">
        <w:rPr>
          <w:rFonts w:cs="Arial"/>
        </w:rPr>
        <w:t>Segundo Marques e Ribeiro</w:t>
      </w:r>
      <w:r w:rsidR="00C108FD">
        <w:rPr>
          <w:rStyle w:val="FootnoteReference"/>
          <w:rFonts w:cs="Arial"/>
        </w:rPr>
        <w:footnoteReference w:id="1"/>
      </w:r>
      <w:r w:rsidRPr="003E6166">
        <w:rPr>
          <w:rFonts w:cs="Arial"/>
        </w:rPr>
        <w:t xml:space="preserve"> (2000 citados por OLIVEIRA, 2001), o Serviço de Atenção Médico-Sanitário da Suécia tem uma tradição de mais de cem anos. </w:t>
      </w:r>
    </w:p>
    <w:p w14:paraId="00B61F1F" w14:textId="77777777" w:rsidR="00394BB9" w:rsidRPr="003E6166" w:rsidRDefault="00394BB9" w:rsidP="00491237"/>
    <w:p w14:paraId="65D4A327" w14:textId="77777777" w:rsidR="00394BB9" w:rsidRPr="00DE787B" w:rsidRDefault="00394BB9" w:rsidP="00491237">
      <w:pPr>
        <w:rPr>
          <w:color w:val="FF0000"/>
        </w:rPr>
      </w:pPr>
      <w:r w:rsidRPr="00DE787B">
        <w:rPr>
          <w:color w:val="FF0000"/>
        </w:rPr>
        <w:t>ou</w:t>
      </w:r>
    </w:p>
    <w:p w14:paraId="29840688" w14:textId="77777777" w:rsidR="00394BB9" w:rsidRPr="003E6166" w:rsidRDefault="00394BB9" w:rsidP="00491237">
      <w:r w:rsidRPr="00DE787B">
        <w:rPr>
          <w:color w:val="FF0000"/>
        </w:rPr>
        <w:t>Em nota de rodapé</w:t>
      </w:r>
      <w:r w:rsidRPr="003E6166">
        <w:t>:</w:t>
      </w:r>
    </w:p>
    <w:p w14:paraId="48FB5BE8" w14:textId="77777777" w:rsidR="00E22B31" w:rsidRPr="00311EF8" w:rsidRDefault="00E22B31" w:rsidP="00311EF8">
      <w:pPr>
        <w:ind w:firstLine="0"/>
        <w:jc w:val="center"/>
        <w:rPr>
          <w:rFonts w:cs="Arial"/>
          <w:b/>
          <w:bCs/>
          <w:color w:val="FF0000"/>
        </w:rPr>
      </w:pPr>
    </w:p>
    <w:p w14:paraId="6E01BE93" w14:textId="77777777" w:rsidR="00394BB9" w:rsidRPr="00311EF8" w:rsidRDefault="007028DC" w:rsidP="00311EF8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t>Indicação da Citação:</w:t>
      </w:r>
    </w:p>
    <w:p w14:paraId="53F911CD" w14:textId="77777777" w:rsidR="007028DC" w:rsidRPr="003E6166" w:rsidRDefault="007028DC" w:rsidP="00491237"/>
    <w:p w14:paraId="152CBDD1" w14:textId="77777777" w:rsidR="00394BB9" w:rsidRPr="003E6166" w:rsidRDefault="007028DC" w:rsidP="00491237">
      <w:r w:rsidRPr="003E6166">
        <w:rPr>
          <w:bCs/>
        </w:rPr>
        <w:t xml:space="preserve">Se a </w:t>
      </w:r>
      <w:r w:rsidRPr="003E6166">
        <w:t>indicação da fonte da citação estiver incluída na frase</w:t>
      </w:r>
      <w:r w:rsidRPr="003E6166">
        <w:rPr>
          <w:bCs/>
        </w:rPr>
        <w:t xml:space="preserve">, </w:t>
      </w:r>
      <w:proofErr w:type="gramStart"/>
      <w:r w:rsidRPr="003E6166">
        <w:rPr>
          <w:bCs/>
        </w:rPr>
        <w:t>a mesma</w:t>
      </w:r>
      <w:proofErr w:type="gramEnd"/>
      <w:r w:rsidRPr="003E6166">
        <w:rPr>
          <w:bCs/>
        </w:rPr>
        <w:t xml:space="preserve"> deve aparecer apenas com a inicial maiúscula seguida de parênteses, com a data de publicação do documento. Quando for citação direta incluir a(s) página(s) após a data de publicação, precedida de vírgula.</w:t>
      </w:r>
    </w:p>
    <w:p w14:paraId="707AB451" w14:textId="77777777" w:rsidR="00394BB9" w:rsidRPr="003E6166" w:rsidRDefault="00394BB9" w:rsidP="00491237"/>
    <w:p w14:paraId="2E648CE0" w14:textId="77777777" w:rsidR="007028DC" w:rsidRPr="003E6166" w:rsidRDefault="007028DC" w:rsidP="00491237">
      <w:pPr>
        <w:rPr>
          <w:bCs/>
        </w:rPr>
      </w:pPr>
      <w:r w:rsidRPr="00DD3542">
        <w:rPr>
          <w:bCs/>
          <w:color w:val="FF0000"/>
        </w:rPr>
        <w:t>Exemplo com autor pessoal:</w:t>
      </w:r>
    </w:p>
    <w:p w14:paraId="627D342E" w14:textId="77777777" w:rsidR="007028DC" w:rsidRPr="003E6166" w:rsidRDefault="007028DC" w:rsidP="00491237"/>
    <w:p w14:paraId="7847BB7F" w14:textId="77777777" w:rsidR="007028DC" w:rsidRPr="003E6166" w:rsidRDefault="007028DC" w:rsidP="007028DC">
      <w:pPr>
        <w:rPr>
          <w:rFonts w:cs="Arial"/>
        </w:rPr>
      </w:pPr>
      <w:r w:rsidRPr="003E6166">
        <w:rPr>
          <w:rFonts w:cs="Arial"/>
        </w:rPr>
        <w:t>Segundo Fonseca (2004, p. 36): "Se não houver mecanismos jurídicos que assegurem a proteção dos direitos humanos, esse valor não será concretizado pelo Poder Público."</w:t>
      </w:r>
    </w:p>
    <w:p w14:paraId="72F101D4" w14:textId="77777777" w:rsidR="007028DC" w:rsidRPr="003E6166" w:rsidRDefault="007028DC" w:rsidP="00491237"/>
    <w:p w14:paraId="22E00440" w14:textId="77777777" w:rsidR="007028DC" w:rsidRPr="00DD3542" w:rsidRDefault="007028DC" w:rsidP="00491237">
      <w:pPr>
        <w:rPr>
          <w:color w:val="FF0000"/>
        </w:rPr>
      </w:pPr>
      <w:bookmarkStart w:id="12" w:name="Ind_dois_aut"/>
      <w:bookmarkEnd w:id="12"/>
      <w:r w:rsidRPr="00DD3542">
        <w:rPr>
          <w:bCs/>
          <w:color w:val="FF0000"/>
        </w:rPr>
        <w:t>Exemplo com dois autores:</w:t>
      </w:r>
      <w:r w:rsidRPr="00DD3542">
        <w:rPr>
          <w:color w:val="FF0000"/>
        </w:rPr>
        <w:t xml:space="preserve"> </w:t>
      </w:r>
    </w:p>
    <w:p w14:paraId="070FC3D3" w14:textId="77777777" w:rsidR="007028DC" w:rsidRPr="003E6166" w:rsidRDefault="007028DC" w:rsidP="00491237"/>
    <w:p w14:paraId="02D82E74" w14:textId="77777777" w:rsidR="007028DC" w:rsidRPr="003E6166" w:rsidRDefault="007028DC" w:rsidP="007028DC">
      <w:pPr>
        <w:rPr>
          <w:rFonts w:cs="Arial"/>
        </w:rPr>
      </w:pPr>
      <w:proofErr w:type="spellStart"/>
      <w:r w:rsidRPr="003E6166">
        <w:rPr>
          <w:rFonts w:cs="Arial"/>
        </w:rPr>
        <w:t>Tonetto</w:t>
      </w:r>
      <w:proofErr w:type="spellEnd"/>
      <w:r w:rsidRPr="003E6166">
        <w:rPr>
          <w:rFonts w:cs="Arial"/>
        </w:rPr>
        <w:t xml:space="preserve"> e </w:t>
      </w:r>
      <w:proofErr w:type="spellStart"/>
      <w:r w:rsidRPr="003E6166">
        <w:rPr>
          <w:rFonts w:cs="Arial"/>
        </w:rPr>
        <w:t>Reck</w:t>
      </w:r>
      <w:proofErr w:type="spellEnd"/>
      <w:r w:rsidRPr="003E6166">
        <w:rPr>
          <w:rFonts w:cs="Arial"/>
        </w:rPr>
        <w:t xml:space="preserve"> (2001, p. 134) destacam: "Este autoconhecimento pressupõe conhecer seus limites [...]" </w:t>
      </w:r>
    </w:p>
    <w:p w14:paraId="3A7ABF7B" w14:textId="77777777" w:rsidR="007028DC" w:rsidRPr="00DD3542" w:rsidRDefault="007028DC" w:rsidP="00491237">
      <w:pPr>
        <w:rPr>
          <w:color w:val="FF0000"/>
        </w:rPr>
      </w:pPr>
    </w:p>
    <w:p w14:paraId="12109307" w14:textId="77777777" w:rsidR="007028DC" w:rsidRPr="00DD3542" w:rsidRDefault="001B030C" w:rsidP="00491237">
      <w:pPr>
        <w:rPr>
          <w:color w:val="FF0000"/>
        </w:rPr>
      </w:pPr>
      <w:r w:rsidRPr="00DD3542">
        <w:rPr>
          <w:bCs/>
          <w:color w:val="FF0000"/>
        </w:rPr>
        <w:t>Exemplo</w:t>
      </w:r>
      <w:r w:rsidR="007028DC" w:rsidRPr="00DD3542">
        <w:rPr>
          <w:bCs/>
          <w:color w:val="FF0000"/>
        </w:rPr>
        <w:t xml:space="preserve"> com mais de três autores:</w:t>
      </w:r>
    </w:p>
    <w:p w14:paraId="20E526A5" w14:textId="77777777" w:rsidR="007028DC" w:rsidRPr="003E6166" w:rsidRDefault="007028DC" w:rsidP="00491237"/>
    <w:p w14:paraId="12085D23" w14:textId="77777777" w:rsidR="007028DC" w:rsidRPr="003E6166" w:rsidRDefault="007028DC" w:rsidP="007028DC">
      <w:r w:rsidRPr="003E6166">
        <w:rPr>
          <w:rFonts w:cs="Arial"/>
        </w:rPr>
        <w:t>Neste contexto, Couto e outros (2004, p. 52) destacam que: "No capitalismo não é a simples ausência do patrão que promove a superação do despotismo da divisão laboral."</w:t>
      </w:r>
    </w:p>
    <w:p w14:paraId="65E9CF58" w14:textId="77777777" w:rsidR="007028DC" w:rsidRPr="003E6166" w:rsidRDefault="007028DC" w:rsidP="00491237"/>
    <w:p w14:paraId="55C455AF" w14:textId="77777777" w:rsidR="009E0126" w:rsidRPr="00DD3542" w:rsidRDefault="009E0126" w:rsidP="00491237">
      <w:pPr>
        <w:rPr>
          <w:color w:val="FF0000"/>
        </w:rPr>
      </w:pPr>
      <w:bookmarkStart w:id="13" w:name="IndIncl_inst"/>
      <w:bookmarkEnd w:id="13"/>
      <w:r w:rsidRPr="00DD3542">
        <w:rPr>
          <w:bCs/>
          <w:color w:val="FF0000"/>
        </w:rPr>
        <w:t>Exemplo com autor institucional:</w:t>
      </w:r>
      <w:r w:rsidRPr="00DD3542">
        <w:rPr>
          <w:color w:val="FF0000"/>
        </w:rPr>
        <w:t xml:space="preserve"> </w:t>
      </w:r>
    </w:p>
    <w:p w14:paraId="6817F7EF" w14:textId="77777777" w:rsidR="009E0126" w:rsidRPr="003E6166" w:rsidRDefault="009E0126" w:rsidP="00491237"/>
    <w:p w14:paraId="7A8F7219" w14:textId="77777777" w:rsidR="009E0126" w:rsidRDefault="009E0126" w:rsidP="009E0126">
      <w:pPr>
        <w:rPr>
          <w:rFonts w:cs="Arial"/>
        </w:rPr>
      </w:pPr>
      <w:r w:rsidRPr="003E6166">
        <w:rPr>
          <w:rFonts w:cs="Arial"/>
        </w:rPr>
        <w:t>De acordo com a Pontifícia Universidade Católica do Rio Grande do Sul (2001, p. 24): "[...] no horizonte 2001/2010, o esforço estratégico da PUCRS será centrado em sete áreas estratégicas [...]"</w:t>
      </w:r>
    </w:p>
    <w:p w14:paraId="6C1926F6" w14:textId="77777777" w:rsidR="007028DC" w:rsidRPr="003E6166" w:rsidRDefault="007028DC" w:rsidP="00491237"/>
    <w:p w14:paraId="1BF88B34" w14:textId="77777777" w:rsidR="009E0126" w:rsidRDefault="009E0126" w:rsidP="00491237">
      <w:pPr>
        <w:rPr>
          <w:bCs/>
          <w:color w:val="FF0000"/>
        </w:rPr>
      </w:pPr>
      <w:r w:rsidRPr="00DD3542">
        <w:rPr>
          <w:bCs/>
          <w:color w:val="FF0000"/>
        </w:rPr>
        <w:t>Exemplo sem autor(es), com a entrada pelo título:</w:t>
      </w:r>
    </w:p>
    <w:p w14:paraId="290109A8" w14:textId="77777777" w:rsidR="00DD3542" w:rsidRPr="003E6166" w:rsidRDefault="00DD3542" w:rsidP="00491237">
      <w:pPr>
        <w:rPr>
          <w:bCs/>
        </w:rPr>
      </w:pPr>
    </w:p>
    <w:p w14:paraId="27DC3B9D" w14:textId="77777777" w:rsidR="009E0126" w:rsidRPr="003E6166" w:rsidRDefault="009E0126" w:rsidP="009E0126">
      <w:r w:rsidRPr="003E6166">
        <w:rPr>
          <w:rFonts w:cs="Arial"/>
        </w:rPr>
        <w:t>Segundo o Guia de clareamento dental (1996, p. 8): "A causa mais comum do escureci</w:t>
      </w:r>
      <w:r w:rsidRPr="003E6166">
        <w:t>mento dental é o tratamento endodôntico realizado de modo inadequado e sem os cuidados técnicos."</w:t>
      </w:r>
    </w:p>
    <w:p w14:paraId="46E7B7BF" w14:textId="77777777" w:rsidR="009E0126" w:rsidRPr="003E6166" w:rsidRDefault="009E0126" w:rsidP="00491237"/>
    <w:p w14:paraId="4280FFB1" w14:textId="77777777" w:rsidR="009E0126" w:rsidRPr="00DD3542" w:rsidRDefault="009E0126" w:rsidP="00491237">
      <w:pPr>
        <w:rPr>
          <w:color w:val="FF0000"/>
        </w:rPr>
      </w:pPr>
      <w:r w:rsidRPr="00DD3542">
        <w:rPr>
          <w:color w:val="FF0000"/>
        </w:rPr>
        <w:t>Exemplo sem autor(es), com a entrada pelo título que inicia por artigo:</w:t>
      </w:r>
    </w:p>
    <w:p w14:paraId="69DDF2F4" w14:textId="77777777" w:rsidR="009E0126" w:rsidRPr="003E6166" w:rsidRDefault="009E0126" w:rsidP="00491237"/>
    <w:p w14:paraId="02BE69B0" w14:textId="77777777" w:rsidR="009E0126" w:rsidRDefault="009E0126" w:rsidP="009E0126">
      <w:pPr>
        <w:rPr>
          <w:rFonts w:cs="Arial"/>
        </w:rPr>
      </w:pPr>
      <w:r w:rsidRPr="003E6166">
        <w:rPr>
          <w:rFonts w:cs="Arial"/>
        </w:rPr>
        <w:t xml:space="preserve">O movimento social, com o intuito de realizar uma transformação social, é uma das tarefas mais importantes </w:t>
      </w:r>
      <w:proofErr w:type="gramStart"/>
      <w:r w:rsidRPr="003E6166">
        <w:rPr>
          <w:rFonts w:cs="Arial"/>
        </w:rPr>
        <w:t>da atualidades</w:t>
      </w:r>
      <w:proofErr w:type="gramEnd"/>
      <w:r w:rsidRPr="003E6166">
        <w:rPr>
          <w:rFonts w:cs="Arial"/>
        </w:rPr>
        <w:t xml:space="preserve"> (O COOPERATIVISMO..., 2002).</w:t>
      </w:r>
    </w:p>
    <w:p w14:paraId="5DE93FC1" w14:textId="77777777" w:rsidR="00C46027" w:rsidRDefault="00C46027" w:rsidP="00C46027">
      <w:pPr>
        <w:ind w:firstLine="0"/>
        <w:rPr>
          <w:rFonts w:cs="Arial"/>
        </w:rPr>
      </w:pPr>
    </w:p>
    <w:p w14:paraId="583FBF82" w14:textId="77777777" w:rsidR="002C738E" w:rsidRPr="00611F62" w:rsidRDefault="00C46027" w:rsidP="00611F62">
      <w:pPr>
        <w:pStyle w:val="Estilo10ptVermelhoPrimeiralinha0px"/>
      </w:pPr>
      <w:r w:rsidRPr="00611F62">
        <w:t>(Outros exemplos consultar o site da Biblioteca Central da PUCRS</w:t>
      </w:r>
      <w:r w:rsidR="00856125" w:rsidRPr="00611F62">
        <w:t xml:space="preserve"> </w:t>
      </w:r>
      <w:hyperlink r:id="rId12" w:history="1">
        <w:r w:rsidR="00856125" w:rsidRPr="00611F62">
          <w:t>http://www.pucrs.br/biblioteca/modelo.htm</w:t>
        </w:r>
      </w:hyperlink>
      <w:r w:rsidR="00856125" w:rsidRPr="00611F62">
        <w:t>).</w:t>
      </w:r>
    </w:p>
    <w:p w14:paraId="20A2BA64" w14:textId="77777777" w:rsidR="007C700A" w:rsidRPr="00067905" w:rsidRDefault="007C700A" w:rsidP="00692BB5">
      <w:pPr>
        <w:pStyle w:val="TtuloSeoPrimria"/>
      </w:pPr>
      <w:r w:rsidRPr="008719CC">
        <w:br w:type="page"/>
      </w:r>
      <w:bookmarkStart w:id="14" w:name="_Toc224376564"/>
      <w:r w:rsidR="00692BB5">
        <w:lastRenderedPageBreak/>
        <w:t xml:space="preserve">4 </w:t>
      </w:r>
      <w:r w:rsidRPr="00067905">
        <w:t>Conclusão</w:t>
      </w:r>
      <w:bookmarkEnd w:id="14"/>
    </w:p>
    <w:p w14:paraId="1DD551D7" w14:textId="77777777" w:rsidR="000F6964" w:rsidRDefault="00E9054E" w:rsidP="000F6964">
      <w:r w:rsidRPr="00D865CC">
        <w:t xml:space="preserve">Onde se expõe o fechamento das idéias do estudo, são apresentados os resultados da pesquisa, e partindo da análise destes resultados, tiram-se as conclusões e se for necessário, as sugestões relativas ao estudo. </w:t>
      </w:r>
    </w:p>
    <w:p w14:paraId="1BB171D6" w14:textId="77777777" w:rsidR="00E9054E" w:rsidRPr="00D865CC" w:rsidRDefault="00E9054E" w:rsidP="000F6964">
      <w:r w:rsidRPr="00D865CC">
        <w:rPr>
          <w:bCs/>
        </w:rPr>
        <w:t>Observação:</w:t>
      </w:r>
      <w:r w:rsidRPr="00D865CC">
        <w:t xml:space="preserve"> É opcional a apresentação dos desdobramentos relativos à importância, síntese, projeção, repercussão, encaminhamento e outros.</w:t>
      </w:r>
    </w:p>
    <w:p w14:paraId="0168D239" w14:textId="77777777" w:rsidR="0087639D" w:rsidRPr="00311EF8" w:rsidRDefault="007C700A" w:rsidP="00F71C82">
      <w:pPr>
        <w:ind w:firstLine="0"/>
        <w:jc w:val="center"/>
        <w:rPr>
          <w:rFonts w:cs="Arial"/>
          <w:b/>
          <w:bCs/>
          <w:color w:val="FF0000"/>
        </w:rPr>
      </w:pPr>
      <w:r w:rsidRPr="00311EF8">
        <w:rPr>
          <w:rFonts w:cs="Arial"/>
          <w:b/>
          <w:bCs/>
          <w:color w:val="FF0000"/>
        </w:rPr>
        <w:br w:type="page"/>
      </w:r>
      <w:r w:rsidR="0087639D" w:rsidRPr="00311EF8">
        <w:rPr>
          <w:rFonts w:cs="Arial"/>
          <w:b/>
          <w:bCs/>
          <w:color w:val="FF0000"/>
        </w:rPr>
        <w:lastRenderedPageBreak/>
        <w:t>Referências (obrigatório)</w:t>
      </w:r>
    </w:p>
    <w:p w14:paraId="2D558004" w14:textId="77777777" w:rsidR="00336705" w:rsidRDefault="00336705" w:rsidP="00311EF8">
      <w:pPr>
        <w:pStyle w:val="TtuloReferncias"/>
      </w:pPr>
      <w:bookmarkStart w:id="15" w:name="_Toc224376565"/>
      <w:r>
        <w:t>REFERÊNCIAS</w:t>
      </w:r>
      <w:bookmarkEnd w:id="15"/>
    </w:p>
    <w:p w14:paraId="441CF2D8" w14:textId="77777777" w:rsidR="009E43FB" w:rsidRPr="00141B25" w:rsidRDefault="00ED0A81" w:rsidP="00141B25">
      <w:pPr>
        <w:pStyle w:val="ContedoReferncias"/>
      </w:pPr>
      <w:r w:rsidRPr="00141B25">
        <w:t>ENGEL, J.; BLACKWELL, R. D.; MINIARD, P. W.</w:t>
      </w:r>
      <w:r w:rsidRPr="00141B25">
        <w:rPr>
          <w:b/>
        </w:rPr>
        <w:t xml:space="preserve"> Comportamento do</w:t>
      </w:r>
      <w:r w:rsidR="00994053" w:rsidRPr="00141B25">
        <w:rPr>
          <w:b/>
        </w:rPr>
        <w:t xml:space="preserve"> </w:t>
      </w:r>
      <w:r w:rsidRPr="00141B25">
        <w:rPr>
          <w:b/>
        </w:rPr>
        <w:t xml:space="preserve">consumidor. </w:t>
      </w:r>
      <w:r w:rsidRPr="00141B25">
        <w:t>8. ed. Rio de Janeiro: LTC, 2000.</w:t>
      </w:r>
    </w:p>
    <w:p w14:paraId="259D2233" w14:textId="77777777" w:rsidR="003D5333" w:rsidRDefault="003D5333" w:rsidP="00141B25">
      <w:pPr>
        <w:pStyle w:val="ContedoReferncias"/>
      </w:pPr>
    </w:p>
    <w:p w14:paraId="1835B288" w14:textId="77777777" w:rsidR="000F6964" w:rsidRPr="00141B25" w:rsidRDefault="000F6964" w:rsidP="00141B25">
      <w:pPr>
        <w:pStyle w:val="ContedoReferncias"/>
      </w:pPr>
    </w:p>
    <w:p w14:paraId="5F0EC121" w14:textId="77777777" w:rsidR="00141B25" w:rsidRDefault="00141B25" w:rsidP="00141B25">
      <w:pPr>
        <w:pStyle w:val="ContedoReferncias"/>
      </w:pPr>
      <w:r w:rsidRPr="00141B25">
        <w:t xml:space="preserve">AMADO, Jorge. </w:t>
      </w:r>
      <w:r w:rsidRPr="00141B25">
        <w:rPr>
          <w:b/>
          <w:bCs/>
        </w:rPr>
        <w:t>Capitães de areia</w:t>
      </w:r>
      <w:r w:rsidRPr="00141B25">
        <w:t xml:space="preserve">. Rio de Janeiro: Record, 1991. 233 p. </w:t>
      </w:r>
    </w:p>
    <w:p w14:paraId="5413F1E5" w14:textId="77777777" w:rsidR="000F6964" w:rsidRDefault="000F6964" w:rsidP="00141B25">
      <w:pPr>
        <w:pStyle w:val="ContedoReferncias"/>
      </w:pPr>
    </w:p>
    <w:p w14:paraId="1C33AF0B" w14:textId="77777777" w:rsidR="000F6964" w:rsidRPr="00141B25" w:rsidRDefault="000F6964" w:rsidP="00141B25">
      <w:pPr>
        <w:pStyle w:val="ContedoReferncias"/>
      </w:pPr>
    </w:p>
    <w:p w14:paraId="05CEEC1A" w14:textId="77777777" w:rsidR="00491237" w:rsidRDefault="00141B25" w:rsidP="00141B25">
      <w:pPr>
        <w:pStyle w:val="ContedoReferncias"/>
      </w:pPr>
      <w:r w:rsidRPr="00141B25">
        <w:t xml:space="preserve">______. </w:t>
      </w:r>
      <w:r w:rsidRPr="00141B25">
        <w:rPr>
          <w:b/>
          <w:bCs/>
        </w:rPr>
        <w:t>Gabriela cravo e canela.</w:t>
      </w:r>
      <w:r w:rsidRPr="00141B25">
        <w:t xml:space="preserve"> São Paulo: Martins, 1958. 453 p. </w:t>
      </w:r>
    </w:p>
    <w:p w14:paraId="6E445046" w14:textId="77777777" w:rsidR="000F6964" w:rsidRDefault="000F6964" w:rsidP="00141B25">
      <w:pPr>
        <w:pStyle w:val="ContedoReferncias"/>
      </w:pPr>
    </w:p>
    <w:p w14:paraId="4DC87B6D" w14:textId="77777777" w:rsidR="000F6964" w:rsidRDefault="000F6964" w:rsidP="00141B25">
      <w:pPr>
        <w:pStyle w:val="ContedoReferncias"/>
      </w:pPr>
    </w:p>
    <w:p w14:paraId="1F33D0F4" w14:textId="77777777" w:rsidR="00AE0F0D" w:rsidRPr="00AE0F0D" w:rsidRDefault="00AE0F0D" w:rsidP="00141B25">
      <w:pPr>
        <w:pStyle w:val="ContedoReferncias"/>
      </w:pPr>
      <w:r w:rsidRPr="00AE0F0D">
        <w:t xml:space="preserve">PRADO, Geraldo. </w:t>
      </w:r>
      <w:r w:rsidRPr="009D5644">
        <w:rPr>
          <w:b/>
        </w:rPr>
        <w:t>A arena científica. Ciência da Informação</w:t>
      </w:r>
      <w:r w:rsidRPr="00AE0F0D">
        <w:t>, Brasília, v. 24, n. 2, 1995. Recensões. Disponível em:&lt;http://www.ibict.br/cionline/inicio.htm&gt;. Acesso em: 16 dez. 2003.</w:t>
      </w:r>
    </w:p>
    <w:p w14:paraId="21E3D7A4" w14:textId="77777777" w:rsidR="000F6964" w:rsidRDefault="000F6964" w:rsidP="00141B25">
      <w:pPr>
        <w:pStyle w:val="ContedoReferncias"/>
        <w:rPr>
          <w:lang w:val="en-US"/>
        </w:rPr>
      </w:pPr>
    </w:p>
    <w:p w14:paraId="3CD46E7E" w14:textId="77777777" w:rsidR="000F6964" w:rsidRDefault="000F6964" w:rsidP="00141B25">
      <w:pPr>
        <w:pStyle w:val="ContedoReferncias"/>
        <w:rPr>
          <w:lang w:val="en-US"/>
        </w:rPr>
      </w:pPr>
    </w:p>
    <w:p w14:paraId="3C9FAF4A" w14:textId="77777777" w:rsidR="002856F5" w:rsidRDefault="00994053" w:rsidP="00141B25">
      <w:pPr>
        <w:pStyle w:val="ContedoReferncias"/>
      </w:pPr>
      <w:r w:rsidRPr="00994053">
        <w:rPr>
          <w:lang w:val="en-US"/>
        </w:rPr>
        <w:t xml:space="preserve">JOHANSSON, Henry J. </w:t>
      </w:r>
      <w:r w:rsidRPr="00141B25">
        <w:rPr>
          <w:lang w:val="en-US"/>
        </w:rPr>
        <w:t xml:space="preserve">et al. </w:t>
      </w:r>
      <w:r w:rsidRPr="009D5644">
        <w:rPr>
          <w:b/>
        </w:rPr>
        <w:t xml:space="preserve">Processos de negócios: </w:t>
      </w:r>
      <w:smartTag w:uri="urn:schemas-microsoft-com:office:smarttags" w:element="City">
        <w:smartTag w:uri="urn:schemas-microsoft-com:office:smarttags" w:element="place">
          <w:r w:rsidRPr="009D5644">
            <w:rPr>
              <w:b/>
            </w:rPr>
            <w:t>como</w:t>
          </w:r>
        </w:smartTag>
      </w:smartTag>
      <w:r w:rsidRPr="009D5644">
        <w:rPr>
          <w:b/>
        </w:rPr>
        <w:t xml:space="preserve"> criar sinergia entre </w:t>
      </w:r>
      <w:proofErr w:type="gramStart"/>
      <w:r w:rsidRPr="009D5644">
        <w:rPr>
          <w:b/>
        </w:rPr>
        <w:t>a</w:t>
      </w:r>
      <w:proofErr w:type="gramEnd"/>
      <w:r w:rsidRPr="009D5644">
        <w:rPr>
          <w:b/>
        </w:rPr>
        <w:t xml:space="preserve"> estratégia de mercado e a excelência operacional</w:t>
      </w:r>
      <w:r w:rsidRPr="00994053">
        <w:t>. São Paulo: Pioneira, 1995. (Biblioteca Pioneira de Administra</w:t>
      </w:r>
      <w:r w:rsidRPr="00F26DA1">
        <w:t xml:space="preserve">ção e Negócios). Tradução de: Business </w:t>
      </w:r>
      <w:r w:rsidRPr="000F6964">
        <w:rPr>
          <w:lang w:val="en-US"/>
        </w:rPr>
        <w:t>process</w:t>
      </w:r>
      <w:r w:rsidRPr="00F26DA1">
        <w:t xml:space="preserve"> </w:t>
      </w:r>
      <w:r w:rsidRPr="000F6964">
        <w:rPr>
          <w:lang w:val="en-US"/>
        </w:rPr>
        <w:t>reengineering</w:t>
      </w:r>
      <w:r w:rsidRPr="00F26DA1">
        <w:t>.</w:t>
      </w:r>
    </w:p>
    <w:p w14:paraId="551489B7" w14:textId="77777777" w:rsidR="002856F5" w:rsidRDefault="002856F5" w:rsidP="00141B25">
      <w:pPr>
        <w:pStyle w:val="ContedoReferncias"/>
      </w:pPr>
    </w:p>
    <w:p w14:paraId="0FF41789" w14:textId="77777777" w:rsidR="002856F5" w:rsidRDefault="002856F5" w:rsidP="00141B25">
      <w:pPr>
        <w:pStyle w:val="ContedoReferncias"/>
      </w:pPr>
    </w:p>
    <w:p w14:paraId="2237A562" w14:textId="77777777" w:rsidR="009E43FB" w:rsidRPr="00611F62" w:rsidRDefault="009D5644" w:rsidP="00611F62">
      <w:pPr>
        <w:ind w:firstLine="0"/>
        <w:rPr>
          <w:color w:val="FF0000"/>
        </w:rPr>
      </w:pPr>
      <w:r w:rsidRPr="00611F62">
        <w:rPr>
          <w:color w:val="FF0000"/>
        </w:rPr>
        <w:t>(</w:t>
      </w:r>
      <w:r w:rsidR="002856F5" w:rsidRPr="00611F62">
        <w:rPr>
          <w:color w:val="FF0000"/>
        </w:rPr>
        <w:t xml:space="preserve">mais </w:t>
      </w:r>
      <w:r w:rsidRPr="00611F62">
        <w:rPr>
          <w:color w:val="FF0000"/>
        </w:rPr>
        <w:t>exemplo</w:t>
      </w:r>
      <w:r w:rsidR="002856F5" w:rsidRPr="00611F62">
        <w:rPr>
          <w:color w:val="FF0000"/>
        </w:rPr>
        <w:t xml:space="preserve">s no site da Biblioteca Central da PUCRS </w:t>
      </w:r>
      <w:hyperlink r:id="rId13" w:history="1">
        <w:r w:rsidR="002856F5" w:rsidRPr="00611F62">
          <w:rPr>
            <w:color w:val="FF0000"/>
          </w:rPr>
          <w:t>http://www.pucrs.br/biblioteca/modelo.htm</w:t>
        </w:r>
      </w:hyperlink>
      <w:r w:rsidRPr="00611F62">
        <w:rPr>
          <w:color w:val="FF0000"/>
        </w:rPr>
        <w:t>).</w:t>
      </w:r>
    </w:p>
    <w:p w14:paraId="4BD0666F" w14:textId="77777777" w:rsidR="0087639D" w:rsidRPr="00DA399B" w:rsidRDefault="0087639D" w:rsidP="000028AB">
      <w:pPr>
        <w:ind w:firstLine="0"/>
        <w:jc w:val="center"/>
        <w:rPr>
          <w:b/>
          <w:bCs/>
          <w:color w:val="FF0000"/>
        </w:rPr>
      </w:pPr>
      <w:r w:rsidRPr="00DA399B">
        <w:rPr>
          <w:b/>
        </w:rPr>
        <w:br w:type="page"/>
      </w:r>
      <w:r w:rsidRPr="00DA399B">
        <w:rPr>
          <w:b/>
          <w:bCs/>
          <w:color w:val="FF0000"/>
        </w:rPr>
        <w:lastRenderedPageBreak/>
        <w:t>Glossário (opcional)</w:t>
      </w:r>
    </w:p>
    <w:p w14:paraId="14F69541" w14:textId="77777777" w:rsidR="0087639D" w:rsidRDefault="0087639D" w:rsidP="00611F62">
      <w:pPr>
        <w:pStyle w:val="TtuloGlossrio"/>
      </w:pPr>
      <w:bookmarkStart w:id="16" w:name="_Toc224376566"/>
      <w:r>
        <w:t>GLOSS</w:t>
      </w:r>
      <w:r w:rsidR="00D865CC">
        <w:t>Á</w:t>
      </w:r>
      <w:r>
        <w:t>RIO</w:t>
      </w:r>
      <w:bookmarkEnd w:id="16"/>
    </w:p>
    <w:p w14:paraId="52C8ABCA" w14:textId="77777777" w:rsidR="0087639D" w:rsidRDefault="0087639D" w:rsidP="000F6964">
      <w:pPr>
        <w:ind w:firstLine="0"/>
      </w:pPr>
      <w:r>
        <w:t>Palavra – Significado da palavra</w:t>
      </w:r>
    </w:p>
    <w:p w14:paraId="777341AA" w14:textId="77777777" w:rsidR="000F6964" w:rsidRDefault="000F6964" w:rsidP="000F6964">
      <w:pPr>
        <w:ind w:firstLine="0"/>
      </w:pPr>
    </w:p>
    <w:p w14:paraId="1BAB1C6F" w14:textId="77777777" w:rsidR="0087639D" w:rsidRPr="00611F62" w:rsidRDefault="0087639D" w:rsidP="00611F62">
      <w:pPr>
        <w:ind w:firstLine="0"/>
        <w:rPr>
          <w:b/>
          <w:bCs/>
          <w:color w:val="FF0000"/>
        </w:rPr>
      </w:pPr>
      <w:r w:rsidRPr="00611F62">
        <w:rPr>
          <w:color w:val="FF0000"/>
        </w:rPr>
        <w:br w:type="page"/>
      </w:r>
      <w:r w:rsidRPr="00611F62">
        <w:rPr>
          <w:b/>
          <w:bCs/>
          <w:color w:val="FF0000"/>
        </w:rPr>
        <w:lastRenderedPageBreak/>
        <w:t xml:space="preserve">Apêndice(s) </w:t>
      </w:r>
      <w:r w:rsidRPr="00611F62">
        <w:rPr>
          <w:rFonts w:cs="Arial"/>
          <w:b/>
          <w:bCs/>
          <w:color w:val="FF0000"/>
        </w:rPr>
        <w:t>(</w:t>
      </w:r>
      <w:r w:rsidR="00253C9D" w:rsidRPr="00611F62">
        <w:rPr>
          <w:rFonts w:cs="Arial"/>
          <w:color w:val="FF0000"/>
        </w:rPr>
        <w:t xml:space="preserve">Este item é elaborado pelo próprio autor do trabalho e serve para complementar a sua argumentação. É um elemento </w:t>
      </w:r>
      <w:r w:rsidR="00253C9D" w:rsidRPr="00611F62">
        <w:rPr>
          <w:rFonts w:cs="Arial"/>
          <w:b/>
          <w:bCs/>
          <w:color w:val="FF0000"/>
        </w:rPr>
        <w:t>opcional</w:t>
      </w:r>
      <w:r w:rsidRPr="00611F62">
        <w:rPr>
          <w:rFonts w:cs="Arial"/>
          <w:b/>
          <w:bCs/>
          <w:color w:val="FF0000"/>
        </w:rPr>
        <w:t>)</w:t>
      </w:r>
      <w:r w:rsidR="00785EB2" w:rsidRPr="00611F62">
        <w:rPr>
          <w:rFonts w:cs="Arial"/>
          <w:b/>
          <w:bCs/>
          <w:color w:val="FF0000"/>
        </w:rPr>
        <w:t>.</w:t>
      </w:r>
    </w:p>
    <w:p w14:paraId="0E6E839A" w14:textId="77777777" w:rsidR="0087639D" w:rsidRPr="0087639D" w:rsidRDefault="0087639D" w:rsidP="004B4E40">
      <w:pPr>
        <w:spacing w:line="240" w:lineRule="auto"/>
        <w:ind w:firstLine="0"/>
        <w:rPr>
          <w:rFonts w:cs="Arial"/>
        </w:rPr>
      </w:pPr>
      <w:bookmarkStart w:id="17" w:name="_Toc224376567"/>
      <w:r w:rsidRPr="00067905">
        <w:rPr>
          <w:rStyle w:val="TtuloSeoPrimriaChar"/>
        </w:rPr>
        <w:t>APÊNDICE A</w:t>
      </w:r>
      <w:bookmarkEnd w:id="17"/>
      <w:r w:rsidR="00A62C26">
        <w:rPr>
          <w:rFonts w:cs="Arial"/>
        </w:rPr>
        <w:t xml:space="preserve"> </w:t>
      </w:r>
      <w:r w:rsidR="00A62C26">
        <w:t xml:space="preserve">– </w:t>
      </w:r>
      <w:r w:rsidRPr="0087639D">
        <w:rPr>
          <w:rFonts w:cs="Arial"/>
        </w:rPr>
        <w:t>Análise dos relatórios mensais de uso do serviço de renovação de empréstimos</w:t>
      </w:r>
      <w:r>
        <w:rPr>
          <w:rFonts w:cs="Arial"/>
        </w:rPr>
        <w:t>.</w:t>
      </w:r>
    </w:p>
    <w:p w14:paraId="40BB640A" w14:textId="77777777" w:rsidR="0087639D" w:rsidRPr="0087639D" w:rsidRDefault="0087639D" w:rsidP="00785EB2">
      <w:pPr>
        <w:ind w:firstLine="0"/>
        <w:rPr>
          <w:rFonts w:cs="Arial"/>
        </w:rPr>
      </w:pPr>
    </w:p>
    <w:p w14:paraId="6FF9BD34" w14:textId="77777777" w:rsidR="0087639D" w:rsidRDefault="0087639D" w:rsidP="004B4E40">
      <w:pPr>
        <w:spacing w:line="240" w:lineRule="auto"/>
        <w:ind w:firstLine="0"/>
        <w:rPr>
          <w:rFonts w:cs="Arial"/>
        </w:rPr>
      </w:pPr>
      <w:bookmarkStart w:id="18" w:name="_Toc224376568"/>
      <w:r w:rsidRPr="00067905">
        <w:rPr>
          <w:rStyle w:val="TtuloSeoPrimriaChar"/>
        </w:rPr>
        <w:t>APÊNDICE B</w:t>
      </w:r>
      <w:bookmarkEnd w:id="18"/>
      <w:r w:rsidRPr="0087639D">
        <w:rPr>
          <w:rFonts w:cs="Arial"/>
        </w:rPr>
        <w:t xml:space="preserve"> </w:t>
      </w:r>
      <w:r w:rsidR="00A62C26">
        <w:t xml:space="preserve">– </w:t>
      </w:r>
      <w:r w:rsidRPr="0087639D">
        <w:rPr>
          <w:rFonts w:cs="Arial"/>
        </w:rPr>
        <w:t>Análise dos relatórios mensais de uso do s</w:t>
      </w:r>
      <w:r>
        <w:rPr>
          <w:rFonts w:cs="Arial"/>
        </w:rPr>
        <w:t>erviço de empréstimo domiciliar.</w:t>
      </w:r>
    </w:p>
    <w:p w14:paraId="5ADC7178" w14:textId="77777777" w:rsidR="0015756E" w:rsidRPr="00611F62" w:rsidRDefault="00B9347B" w:rsidP="00611F62">
      <w:pPr>
        <w:ind w:firstLine="0"/>
        <w:rPr>
          <w:b/>
          <w:color w:val="FF0000"/>
        </w:rPr>
      </w:pPr>
      <w:r w:rsidRPr="00611F62">
        <w:rPr>
          <w:color w:val="FF0000"/>
        </w:rPr>
        <w:br w:type="page"/>
      </w:r>
      <w:r w:rsidR="0015756E" w:rsidRPr="00611F62">
        <w:rPr>
          <w:b/>
          <w:color w:val="FF0000"/>
        </w:rPr>
        <w:lastRenderedPageBreak/>
        <w:t>Anexos (</w:t>
      </w:r>
      <w:r w:rsidR="006167D2" w:rsidRPr="00611F62">
        <w:rPr>
          <w:b/>
          <w:color w:val="FF0000"/>
        </w:rPr>
        <w:t xml:space="preserve">Este item é constituído por documentos complementares ao texto do trabalho e que não são elaborados pelo autor </w:t>
      </w:r>
      <w:proofErr w:type="gramStart"/>
      <w:r w:rsidR="006167D2" w:rsidRPr="00611F62">
        <w:rPr>
          <w:b/>
          <w:color w:val="FF0000"/>
        </w:rPr>
        <w:t>do mesmo</w:t>
      </w:r>
      <w:proofErr w:type="gramEnd"/>
      <w:r w:rsidR="006167D2" w:rsidRPr="00611F62">
        <w:rPr>
          <w:b/>
          <w:color w:val="FF0000"/>
        </w:rPr>
        <w:t>, servem para fundamentação, comprovação e ilustração. É um elemento opcional</w:t>
      </w:r>
      <w:r w:rsidR="0015756E" w:rsidRPr="00611F62">
        <w:rPr>
          <w:b/>
          <w:color w:val="FF0000"/>
        </w:rPr>
        <w:t>)</w:t>
      </w:r>
    </w:p>
    <w:p w14:paraId="55F9F2EA" w14:textId="77777777" w:rsidR="0015756E" w:rsidRDefault="006850A3" w:rsidP="00F95529">
      <w:pPr>
        <w:ind w:firstLine="0"/>
      </w:pPr>
      <w:bookmarkStart w:id="19" w:name="_Toc224376569"/>
      <w:r w:rsidRPr="00067905">
        <w:rPr>
          <w:rStyle w:val="TtuloSeoPrimriaChar"/>
        </w:rPr>
        <w:t>ANEXO A</w:t>
      </w:r>
      <w:bookmarkEnd w:id="19"/>
      <w:r w:rsidRPr="006850A3">
        <w:t xml:space="preserve"> - Demonstrativo de freqüência diária ago./set. 2001</w:t>
      </w:r>
    </w:p>
    <w:p w14:paraId="70E8F18B" w14:textId="77777777" w:rsidR="00DD3542" w:rsidRPr="003F5EBB" w:rsidRDefault="00DD3542" w:rsidP="00DD3542">
      <w:pPr>
        <w:ind w:firstLine="0"/>
      </w:pPr>
      <w:bookmarkStart w:id="20" w:name="_Toc224376570"/>
      <w:r w:rsidRPr="00067905">
        <w:rPr>
          <w:rStyle w:val="TtuloSeoPrimriaChar"/>
        </w:rPr>
        <w:t>ANEXO B</w:t>
      </w:r>
      <w:bookmarkEnd w:id="20"/>
      <w:r w:rsidRPr="006850A3">
        <w:t xml:space="preserve"> - Demonstrativo de freqüência diária </w:t>
      </w:r>
      <w:r>
        <w:t>jan</w:t>
      </w:r>
      <w:r w:rsidRPr="006850A3">
        <w:t>./</w:t>
      </w:r>
      <w:r>
        <w:t>dez</w:t>
      </w:r>
      <w:r w:rsidRPr="006850A3">
        <w:t>. 200</w:t>
      </w:r>
      <w:r>
        <w:t>2</w:t>
      </w:r>
    </w:p>
    <w:p w14:paraId="338748F9" w14:textId="77777777" w:rsidR="00DD3542" w:rsidRPr="003F5EBB" w:rsidRDefault="00DD3542" w:rsidP="00F95529">
      <w:pPr>
        <w:ind w:firstLine="0"/>
      </w:pPr>
    </w:p>
    <w:sectPr w:rsidR="00DD3542" w:rsidRPr="003F5EBB" w:rsidSect="001C5330">
      <w:headerReference w:type="even" r:id="rId14"/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C28F7" w14:textId="77777777" w:rsidR="00D00592" w:rsidRDefault="00D00592">
      <w:r>
        <w:separator/>
      </w:r>
    </w:p>
    <w:p w14:paraId="6D4C3C5B" w14:textId="77777777" w:rsidR="00D00592" w:rsidRDefault="00D00592"/>
    <w:p w14:paraId="20B46AD8" w14:textId="77777777" w:rsidR="00D00592" w:rsidRDefault="00D00592"/>
  </w:endnote>
  <w:endnote w:type="continuationSeparator" w:id="0">
    <w:p w14:paraId="24DC501A" w14:textId="77777777" w:rsidR="00D00592" w:rsidRDefault="00D00592">
      <w:r>
        <w:continuationSeparator/>
      </w:r>
    </w:p>
    <w:p w14:paraId="32F9AA45" w14:textId="77777777" w:rsidR="00D00592" w:rsidRDefault="00D00592"/>
    <w:p w14:paraId="2F05F514" w14:textId="77777777" w:rsidR="00D00592" w:rsidRDefault="00D005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C587" w14:textId="77777777" w:rsidR="00996561" w:rsidRDefault="00996561" w:rsidP="007D2F5C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228C8D" w14:textId="77777777" w:rsidR="00996561" w:rsidRDefault="00996561" w:rsidP="007D2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56B71" w14:textId="77777777" w:rsidR="00D00592" w:rsidRDefault="00D00592" w:rsidP="00E22B31">
      <w:pPr>
        <w:ind w:firstLine="0"/>
      </w:pPr>
      <w:r>
        <w:t>_____________</w:t>
      </w:r>
    </w:p>
    <w:p w14:paraId="5C57B7A0" w14:textId="77777777" w:rsidR="00D00592" w:rsidRDefault="00D00592"/>
    <w:p w14:paraId="2C2C4C58" w14:textId="77777777" w:rsidR="00D00592" w:rsidRDefault="00D00592"/>
  </w:footnote>
  <w:footnote w:type="continuationSeparator" w:id="0">
    <w:p w14:paraId="64936DA2" w14:textId="77777777" w:rsidR="00D00592" w:rsidRDefault="00D00592">
      <w:r>
        <w:continuationSeparator/>
      </w:r>
    </w:p>
    <w:p w14:paraId="06E1C755" w14:textId="77777777" w:rsidR="00D00592" w:rsidRDefault="00D00592"/>
    <w:p w14:paraId="1EA8B570" w14:textId="77777777" w:rsidR="00D00592" w:rsidRDefault="00D00592"/>
  </w:footnote>
  <w:footnote w:id="1">
    <w:p w14:paraId="509DFA54" w14:textId="77777777" w:rsidR="00996561" w:rsidRDefault="00996561" w:rsidP="007D2F5C">
      <w:pPr>
        <w:pStyle w:val="Footer"/>
      </w:pPr>
      <w:r>
        <w:rPr>
          <w:rStyle w:val="FootnoteReference"/>
        </w:rPr>
        <w:footnoteRef/>
      </w:r>
      <w:r>
        <w:t xml:space="preserve"> </w:t>
      </w:r>
      <w:r w:rsidRPr="004E69A3">
        <w:t xml:space="preserve">MARQUES, Alberto; RIBEIRO, </w:t>
      </w:r>
      <w:proofErr w:type="spellStart"/>
      <w:r w:rsidRPr="004E69A3">
        <w:rPr>
          <w:b/>
        </w:rPr>
        <w:t>Angela</w:t>
      </w:r>
      <w:proofErr w:type="spellEnd"/>
      <w:r w:rsidRPr="004E69A3">
        <w:rPr>
          <w:b/>
        </w:rPr>
        <w:t>. As fazendas agrícolas</w:t>
      </w:r>
      <w:r w:rsidRPr="004E69A3">
        <w:t xml:space="preserve">. </w:t>
      </w:r>
      <w:r w:rsidRPr="007D2F5C">
        <w:t>São</w:t>
      </w:r>
      <w:r w:rsidRPr="004E69A3">
        <w:t xml:space="preserve"> Paulo: Ática, 2000. 350 p.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50DF4" w14:textId="77777777" w:rsidR="00996561" w:rsidRDefault="00996561" w:rsidP="0068488D">
    <w:pPr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6E1D0" w14:textId="77777777" w:rsidR="00781D9F" w:rsidRDefault="00781D9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DE284" w14:textId="77777777" w:rsidR="00996561" w:rsidRPr="00161171" w:rsidRDefault="00996561" w:rsidP="00161171">
    <w:pPr>
      <w:pStyle w:val="Header"/>
      <w:ind w:firstLine="0"/>
      <w:jc w:val="right"/>
      <w:rPr>
        <w:sz w:val="20"/>
        <w:szCs w:val="20"/>
      </w:rPr>
    </w:pPr>
    <w:r w:rsidRPr="00161171">
      <w:rPr>
        <w:rStyle w:val="PageNumber"/>
        <w:sz w:val="20"/>
        <w:szCs w:val="20"/>
      </w:rPr>
      <w:fldChar w:fldCharType="begin"/>
    </w:r>
    <w:r w:rsidRPr="00161171">
      <w:rPr>
        <w:rStyle w:val="PageNumber"/>
        <w:sz w:val="20"/>
        <w:szCs w:val="20"/>
      </w:rPr>
      <w:instrText xml:space="preserve"> PAGE </w:instrText>
    </w:r>
    <w:r w:rsidRPr="00161171">
      <w:rPr>
        <w:rStyle w:val="PageNumber"/>
        <w:sz w:val="20"/>
        <w:szCs w:val="20"/>
      </w:rPr>
      <w:fldChar w:fldCharType="separate"/>
    </w:r>
    <w:r w:rsidR="003C24C1">
      <w:rPr>
        <w:rStyle w:val="PageNumber"/>
        <w:noProof/>
        <w:sz w:val="20"/>
        <w:szCs w:val="20"/>
      </w:rPr>
      <w:t>26</w:t>
    </w:r>
    <w:r w:rsidRPr="00161171">
      <w:rPr>
        <w:rStyle w:val="PageNumber"/>
        <w:sz w:val="20"/>
        <w:szCs w:val="20"/>
      </w:rPr>
      <w:fldChar w:fldCharType="end"/>
    </w:r>
  </w:p>
  <w:p w14:paraId="7707D1F8" w14:textId="77777777" w:rsidR="00996561" w:rsidRDefault="009965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EAA"/>
    <w:multiLevelType w:val="hybridMultilevel"/>
    <w:tmpl w:val="473887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6015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1ADA"/>
    <w:rsid w:val="000028AB"/>
    <w:rsid w:val="000052FF"/>
    <w:rsid w:val="00016CAF"/>
    <w:rsid w:val="00050FD9"/>
    <w:rsid w:val="0006369A"/>
    <w:rsid w:val="00067905"/>
    <w:rsid w:val="000774F8"/>
    <w:rsid w:val="0007767C"/>
    <w:rsid w:val="00083DD3"/>
    <w:rsid w:val="00086165"/>
    <w:rsid w:val="000A0007"/>
    <w:rsid w:val="000C39CB"/>
    <w:rsid w:val="000C577F"/>
    <w:rsid w:val="000C6C26"/>
    <w:rsid w:val="000F6964"/>
    <w:rsid w:val="00100EDC"/>
    <w:rsid w:val="00105CEB"/>
    <w:rsid w:val="00106C57"/>
    <w:rsid w:val="0011160F"/>
    <w:rsid w:val="00111E67"/>
    <w:rsid w:val="00113117"/>
    <w:rsid w:val="001200D6"/>
    <w:rsid w:val="001329D3"/>
    <w:rsid w:val="00136C83"/>
    <w:rsid w:val="00141B25"/>
    <w:rsid w:val="00151D94"/>
    <w:rsid w:val="00154816"/>
    <w:rsid w:val="00155458"/>
    <w:rsid w:val="0015756E"/>
    <w:rsid w:val="00161171"/>
    <w:rsid w:val="001659D3"/>
    <w:rsid w:val="0018004B"/>
    <w:rsid w:val="00181407"/>
    <w:rsid w:val="001B030C"/>
    <w:rsid w:val="001C0B4E"/>
    <w:rsid w:val="001C5330"/>
    <w:rsid w:val="001C62A9"/>
    <w:rsid w:val="001D235A"/>
    <w:rsid w:val="001D33DD"/>
    <w:rsid w:val="001D4AB7"/>
    <w:rsid w:val="00204B5D"/>
    <w:rsid w:val="00215153"/>
    <w:rsid w:val="00223F3F"/>
    <w:rsid w:val="00234097"/>
    <w:rsid w:val="00253C9D"/>
    <w:rsid w:val="002566F0"/>
    <w:rsid w:val="002614FF"/>
    <w:rsid w:val="0026270A"/>
    <w:rsid w:val="00263146"/>
    <w:rsid w:val="002666C6"/>
    <w:rsid w:val="002856F5"/>
    <w:rsid w:val="002B347D"/>
    <w:rsid w:val="002C738E"/>
    <w:rsid w:val="002D7D77"/>
    <w:rsid w:val="002F77D5"/>
    <w:rsid w:val="00307AE5"/>
    <w:rsid w:val="00311EF8"/>
    <w:rsid w:val="0033225B"/>
    <w:rsid w:val="00333F2D"/>
    <w:rsid w:val="00334127"/>
    <w:rsid w:val="00336705"/>
    <w:rsid w:val="00341089"/>
    <w:rsid w:val="0035656A"/>
    <w:rsid w:val="00360F4A"/>
    <w:rsid w:val="003631C5"/>
    <w:rsid w:val="00363312"/>
    <w:rsid w:val="00371BE6"/>
    <w:rsid w:val="0037451B"/>
    <w:rsid w:val="00394BB9"/>
    <w:rsid w:val="003A1688"/>
    <w:rsid w:val="003A3F4C"/>
    <w:rsid w:val="003A661B"/>
    <w:rsid w:val="003C24C1"/>
    <w:rsid w:val="003D4F48"/>
    <w:rsid w:val="003D5333"/>
    <w:rsid w:val="003E09B5"/>
    <w:rsid w:val="003E6166"/>
    <w:rsid w:val="003F5EBB"/>
    <w:rsid w:val="004135F7"/>
    <w:rsid w:val="00433E1E"/>
    <w:rsid w:val="00434193"/>
    <w:rsid w:val="00436545"/>
    <w:rsid w:val="00440BD6"/>
    <w:rsid w:val="00441C86"/>
    <w:rsid w:val="0044228F"/>
    <w:rsid w:val="00452028"/>
    <w:rsid w:val="00473CCF"/>
    <w:rsid w:val="00486711"/>
    <w:rsid w:val="00491237"/>
    <w:rsid w:val="0049258D"/>
    <w:rsid w:val="004A76AF"/>
    <w:rsid w:val="004B4E40"/>
    <w:rsid w:val="004C0E79"/>
    <w:rsid w:val="004C3924"/>
    <w:rsid w:val="004C686B"/>
    <w:rsid w:val="004E30E0"/>
    <w:rsid w:val="004E5E33"/>
    <w:rsid w:val="004E69A3"/>
    <w:rsid w:val="004F4072"/>
    <w:rsid w:val="004F65F3"/>
    <w:rsid w:val="004F7A05"/>
    <w:rsid w:val="00503996"/>
    <w:rsid w:val="00530660"/>
    <w:rsid w:val="0054602B"/>
    <w:rsid w:val="005529B9"/>
    <w:rsid w:val="005539F7"/>
    <w:rsid w:val="00570AD5"/>
    <w:rsid w:val="005803AB"/>
    <w:rsid w:val="005870F9"/>
    <w:rsid w:val="00590330"/>
    <w:rsid w:val="005A01D8"/>
    <w:rsid w:val="005B22D6"/>
    <w:rsid w:val="005B3C9A"/>
    <w:rsid w:val="005F1340"/>
    <w:rsid w:val="005F43F8"/>
    <w:rsid w:val="005F5FB3"/>
    <w:rsid w:val="00601CAA"/>
    <w:rsid w:val="00603FC3"/>
    <w:rsid w:val="00606253"/>
    <w:rsid w:val="00611F62"/>
    <w:rsid w:val="006167D2"/>
    <w:rsid w:val="00617D07"/>
    <w:rsid w:val="006500E8"/>
    <w:rsid w:val="00654FB0"/>
    <w:rsid w:val="006645AD"/>
    <w:rsid w:val="0068488D"/>
    <w:rsid w:val="006850A3"/>
    <w:rsid w:val="006873F2"/>
    <w:rsid w:val="00692B9B"/>
    <w:rsid w:val="00692BB5"/>
    <w:rsid w:val="006A0066"/>
    <w:rsid w:val="006A2A4A"/>
    <w:rsid w:val="006C4240"/>
    <w:rsid w:val="006C4866"/>
    <w:rsid w:val="006D015F"/>
    <w:rsid w:val="006D798F"/>
    <w:rsid w:val="006F2502"/>
    <w:rsid w:val="006F692E"/>
    <w:rsid w:val="007028DC"/>
    <w:rsid w:val="0071055B"/>
    <w:rsid w:val="00781D9F"/>
    <w:rsid w:val="00785EB2"/>
    <w:rsid w:val="007901E8"/>
    <w:rsid w:val="007B0D7B"/>
    <w:rsid w:val="007C165A"/>
    <w:rsid w:val="007C700A"/>
    <w:rsid w:val="007D2F5C"/>
    <w:rsid w:val="007E225D"/>
    <w:rsid w:val="007F004C"/>
    <w:rsid w:val="00800376"/>
    <w:rsid w:val="008249E8"/>
    <w:rsid w:val="00834592"/>
    <w:rsid w:val="0083715F"/>
    <w:rsid w:val="008432BE"/>
    <w:rsid w:val="00846FE0"/>
    <w:rsid w:val="00856125"/>
    <w:rsid w:val="00857D4C"/>
    <w:rsid w:val="008646E4"/>
    <w:rsid w:val="008675DB"/>
    <w:rsid w:val="008719CC"/>
    <w:rsid w:val="008726BF"/>
    <w:rsid w:val="0087639D"/>
    <w:rsid w:val="0088720A"/>
    <w:rsid w:val="00891291"/>
    <w:rsid w:val="00891AAD"/>
    <w:rsid w:val="008A118F"/>
    <w:rsid w:val="008B56C9"/>
    <w:rsid w:val="008D0904"/>
    <w:rsid w:val="008D2D02"/>
    <w:rsid w:val="008D2F46"/>
    <w:rsid w:val="008F0715"/>
    <w:rsid w:val="00900130"/>
    <w:rsid w:val="009109B0"/>
    <w:rsid w:val="00923207"/>
    <w:rsid w:val="00935277"/>
    <w:rsid w:val="009530ED"/>
    <w:rsid w:val="0095401E"/>
    <w:rsid w:val="00955A4F"/>
    <w:rsid w:val="0096378E"/>
    <w:rsid w:val="00993B3C"/>
    <w:rsid w:val="00994053"/>
    <w:rsid w:val="00996561"/>
    <w:rsid w:val="009C2D83"/>
    <w:rsid w:val="009C2E4F"/>
    <w:rsid w:val="009C4426"/>
    <w:rsid w:val="009D5644"/>
    <w:rsid w:val="009D5729"/>
    <w:rsid w:val="009E0126"/>
    <w:rsid w:val="009E43FB"/>
    <w:rsid w:val="00A30C17"/>
    <w:rsid w:val="00A35A1D"/>
    <w:rsid w:val="00A37F2B"/>
    <w:rsid w:val="00A47638"/>
    <w:rsid w:val="00A60554"/>
    <w:rsid w:val="00A6175A"/>
    <w:rsid w:val="00A62C26"/>
    <w:rsid w:val="00A6796D"/>
    <w:rsid w:val="00A74635"/>
    <w:rsid w:val="00A803EA"/>
    <w:rsid w:val="00A80F60"/>
    <w:rsid w:val="00A83A4B"/>
    <w:rsid w:val="00A95C7F"/>
    <w:rsid w:val="00AA5176"/>
    <w:rsid w:val="00AA7119"/>
    <w:rsid w:val="00AC4A5B"/>
    <w:rsid w:val="00AE0F0D"/>
    <w:rsid w:val="00AF63A3"/>
    <w:rsid w:val="00B00ECE"/>
    <w:rsid w:val="00B02FF1"/>
    <w:rsid w:val="00B11C20"/>
    <w:rsid w:val="00B13637"/>
    <w:rsid w:val="00B23E6C"/>
    <w:rsid w:val="00B27C92"/>
    <w:rsid w:val="00B348EF"/>
    <w:rsid w:val="00B40AA3"/>
    <w:rsid w:val="00B40E73"/>
    <w:rsid w:val="00B44B01"/>
    <w:rsid w:val="00B52C93"/>
    <w:rsid w:val="00B5574A"/>
    <w:rsid w:val="00B616C0"/>
    <w:rsid w:val="00B7072E"/>
    <w:rsid w:val="00B80762"/>
    <w:rsid w:val="00B9347B"/>
    <w:rsid w:val="00B96656"/>
    <w:rsid w:val="00BA5538"/>
    <w:rsid w:val="00BB069D"/>
    <w:rsid w:val="00BB5D1A"/>
    <w:rsid w:val="00BC174E"/>
    <w:rsid w:val="00BD3699"/>
    <w:rsid w:val="00BD4A7A"/>
    <w:rsid w:val="00BD656F"/>
    <w:rsid w:val="00BE1ED2"/>
    <w:rsid w:val="00BF009A"/>
    <w:rsid w:val="00C037C3"/>
    <w:rsid w:val="00C105A0"/>
    <w:rsid w:val="00C108FD"/>
    <w:rsid w:val="00C167A6"/>
    <w:rsid w:val="00C20FEB"/>
    <w:rsid w:val="00C403C9"/>
    <w:rsid w:val="00C46027"/>
    <w:rsid w:val="00C46DB9"/>
    <w:rsid w:val="00C63627"/>
    <w:rsid w:val="00C90F50"/>
    <w:rsid w:val="00CC1ADA"/>
    <w:rsid w:val="00CD7C41"/>
    <w:rsid w:val="00CE72A8"/>
    <w:rsid w:val="00D00592"/>
    <w:rsid w:val="00D049E7"/>
    <w:rsid w:val="00D217CB"/>
    <w:rsid w:val="00D277E2"/>
    <w:rsid w:val="00D30381"/>
    <w:rsid w:val="00D357BA"/>
    <w:rsid w:val="00D47953"/>
    <w:rsid w:val="00D52C0A"/>
    <w:rsid w:val="00D572C0"/>
    <w:rsid w:val="00D71076"/>
    <w:rsid w:val="00D737D1"/>
    <w:rsid w:val="00D82851"/>
    <w:rsid w:val="00D860D4"/>
    <w:rsid w:val="00D865CC"/>
    <w:rsid w:val="00D95FFC"/>
    <w:rsid w:val="00D97C03"/>
    <w:rsid w:val="00DA131F"/>
    <w:rsid w:val="00DA399B"/>
    <w:rsid w:val="00DB4675"/>
    <w:rsid w:val="00DB5D9F"/>
    <w:rsid w:val="00DC1101"/>
    <w:rsid w:val="00DC20CA"/>
    <w:rsid w:val="00DD3542"/>
    <w:rsid w:val="00DD6056"/>
    <w:rsid w:val="00DE0464"/>
    <w:rsid w:val="00DE2593"/>
    <w:rsid w:val="00DE2683"/>
    <w:rsid w:val="00DE787B"/>
    <w:rsid w:val="00E16249"/>
    <w:rsid w:val="00E22B31"/>
    <w:rsid w:val="00E265DD"/>
    <w:rsid w:val="00E31821"/>
    <w:rsid w:val="00E31FD6"/>
    <w:rsid w:val="00E44225"/>
    <w:rsid w:val="00E62E1C"/>
    <w:rsid w:val="00E63B08"/>
    <w:rsid w:val="00E6736A"/>
    <w:rsid w:val="00E80556"/>
    <w:rsid w:val="00E9054E"/>
    <w:rsid w:val="00EB48F4"/>
    <w:rsid w:val="00ED0A81"/>
    <w:rsid w:val="00ED7AE4"/>
    <w:rsid w:val="00EE6289"/>
    <w:rsid w:val="00EF09F8"/>
    <w:rsid w:val="00EF6416"/>
    <w:rsid w:val="00F03330"/>
    <w:rsid w:val="00F079C5"/>
    <w:rsid w:val="00F13A21"/>
    <w:rsid w:val="00F24F16"/>
    <w:rsid w:val="00F26520"/>
    <w:rsid w:val="00F26DA1"/>
    <w:rsid w:val="00F54D1F"/>
    <w:rsid w:val="00F56A91"/>
    <w:rsid w:val="00F60110"/>
    <w:rsid w:val="00F65597"/>
    <w:rsid w:val="00F71C82"/>
    <w:rsid w:val="00F86891"/>
    <w:rsid w:val="00F93065"/>
    <w:rsid w:val="00F95529"/>
    <w:rsid w:val="00FA764C"/>
    <w:rsid w:val="00FC0C76"/>
    <w:rsid w:val="00FC1DD2"/>
    <w:rsid w:val="00FD40DF"/>
    <w:rsid w:val="00FE0E00"/>
    <w:rsid w:val="00FE4490"/>
    <w:rsid w:val="00F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PersonName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045127F7"/>
  <w15:chartTrackingRefBased/>
  <w15:docId w15:val="{BD99771B-34C5-4F48-AB14-522B579C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66C6"/>
    <w:pPr>
      <w:spacing w:line="360" w:lineRule="auto"/>
      <w:ind w:firstLine="709"/>
      <w:jc w:val="both"/>
    </w:pPr>
    <w:rPr>
      <w:rFonts w:ascii="Arial" w:hAnsi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link w:val="Heading1Char"/>
    <w:autoRedefine/>
    <w:qFormat/>
    <w:rsid w:val="00F26520"/>
    <w:pPr>
      <w:keepNext/>
      <w:spacing w:after="480"/>
      <w:ind w:firstLine="0"/>
      <w:jc w:val="center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basedOn w:val="Normal"/>
    <w:next w:val="Normal"/>
    <w:qFormat/>
    <w:rsid w:val="00151D9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51D9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F26520"/>
    <w:rPr>
      <w:rFonts w:ascii="Arial" w:hAnsi="Arial" w:cs="Arial"/>
      <w:b/>
      <w:bCs/>
      <w:caps/>
      <w:kern w:val="32"/>
      <w:sz w:val="24"/>
      <w:szCs w:val="24"/>
      <w:lang w:val="pt-BR" w:eastAsia="pt-BR" w:bidi="ar-SA"/>
    </w:rPr>
  </w:style>
  <w:style w:type="paragraph" w:customStyle="1" w:styleId="faculdade">
    <w:name w:val="faculdade"/>
    <w:basedOn w:val="Normal"/>
    <w:rsid w:val="00A30C17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rsid w:val="00311EF8"/>
    <w:pPr>
      <w:ind w:firstLine="0"/>
      <w:jc w:val="center"/>
    </w:pPr>
    <w:rPr>
      <w:rFonts w:cs="Arial"/>
      <w:b/>
      <w:caps/>
      <w:szCs w:val="28"/>
    </w:rPr>
  </w:style>
  <w:style w:type="paragraph" w:customStyle="1" w:styleId="SubttulodoTrabalho">
    <w:name w:val="Subtítulo do Trabalho"/>
    <w:basedOn w:val="Normal"/>
    <w:rsid w:val="00A30C17"/>
    <w:pPr>
      <w:ind w:firstLine="0"/>
      <w:jc w:val="center"/>
    </w:pPr>
    <w:rPr>
      <w:rFonts w:cs="Arial"/>
      <w:b/>
      <w:szCs w:val="28"/>
    </w:rPr>
  </w:style>
  <w:style w:type="paragraph" w:customStyle="1" w:styleId="NotadeMonografia">
    <w:name w:val="Nota de Monografia"/>
    <w:basedOn w:val="Normal"/>
    <w:link w:val="NotadeMonografiaChar"/>
    <w:rsid w:val="005870F9"/>
    <w:pPr>
      <w:tabs>
        <w:tab w:val="left" w:pos="4320"/>
      </w:tabs>
      <w:ind w:left="4536"/>
    </w:pPr>
    <w:rPr>
      <w:rFonts w:cs="Arial"/>
      <w:sz w:val="22"/>
    </w:rPr>
  </w:style>
  <w:style w:type="character" w:customStyle="1" w:styleId="NotadeMonografiaChar">
    <w:name w:val="Nota de Monografia Char"/>
    <w:link w:val="NotadeMonografia"/>
    <w:rsid w:val="005870F9"/>
    <w:rPr>
      <w:rFonts w:ascii="Arial" w:hAnsi="Arial" w:cs="Arial"/>
      <w:sz w:val="22"/>
      <w:szCs w:val="24"/>
      <w:lang w:val="pt-BR" w:eastAsia="pt-BR" w:bidi="ar-SA"/>
    </w:rPr>
  </w:style>
  <w:style w:type="paragraph" w:customStyle="1" w:styleId="NomedoOrientador">
    <w:name w:val="Nome do Orientador"/>
    <w:basedOn w:val="Normal"/>
    <w:rsid w:val="002B347D"/>
    <w:pPr>
      <w:ind w:firstLine="0"/>
      <w:jc w:val="center"/>
    </w:pPr>
    <w:rPr>
      <w:rFonts w:cs="Arial"/>
      <w:b/>
    </w:rPr>
  </w:style>
  <w:style w:type="paragraph" w:customStyle="1" w:styleId="Estilo10ptVermelhoPrimeiralinha0px">
    <w:name w:val="Estilo 10 pt Vermelho Primeira linha:  0 px"/>
    <w:basedOn w:val="Normal"/>
    <w:rsid w:val="00611F62"/>
    <w:pPr>
      <w:ind w:firstLine="0"/>
    </w:pPr>
    <w:rPr>
      <w:color w:val="FF0000"/>
      <w:szCs w:val="20"/>
    </w:rPr>
  </w:style>
  <w:style w:type="table" w:styleId="TableGrid">
    <w:name w:val="Table Grid"/>
    <w:basedOn w:val="TableNormal"/>
    <w:rsid w:val="005B3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NotadeMonografiaNegrito">
    <w:name w:val="Estilo Nota de Monografia + Negrito"/>
    <w:basedOn w:val="NotadeMonografia"/>
    <w:link w:val="EstiloNotadeMonografiaNegritoChar"/>
    <w:rsid w:val="00611F62"/>
    <w:pPr>
      <w:ind w:left="4500" w:firstLine="0"/>
    </w:pPr>
    <w:rPr>
      <w:bCs/>
    </w:rPr>
  </w:style>
  <w:style w:type="character" w:customStyle="1" w:styleId="EstiloNotadeMonografiaNegritoChar">
    <w:name w:val="Estilo Nota de Monografia + Negrito Char"/>
    <w:link w:val="EstiloNotadeMonografiaNegrito"/>
    <w:rsid w:val="00611F62"/>
    <w:rPr>
      <w:rFonts w:ascii="Arial" w:hAnsi="Arial" w:cs="Arial"/>
      <w:bCs/>
      <w:sz w:val="22"/>
      <w:szCs w:val="24"/>
      <w:lang w:val="pt-BR" w:eastAsia="pt-BR" w:bidi="ar-SA"/>
    </w:rPr>
  </w:style>
  <w:style w:type="paragraph" w:customStyle="1" w:styleId="Dedicatria">
    <w:name w:val="Dedicatória"/>
    <w:basedOn w:val="Normal"/>
    <w:rsid w:val="00EF09F8"/>
    <w:pPr>
      <w:ind w:left="4502"/>
      <w:jc w:val="right"/>
    </w:pPr>
    <w:rPr>
      <w:rFonts w:cs="Arial"/>
    </w:rPr>
  </w:style>
  <w:style w:type="paragraph" w:customStyle="1" w:styleId="Agradecimentos">
    <w:name w:val="Agradeciment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character" w:styleId="Hyperlink">
    <w:name w:val="Hyperlink"/>
    <w:rsid w:val="00692BB5"/>
    <w:rPr>
      <w:color w:val="auto"/>
      <w:u w:val="none"/>
    </w:rPr>
  </w:style>
  <w:style w:type="paragraph" w:customStyle="1" w:styleId="autordaepgrafe">
    <w:name w:val="autor da epígrafe"/>
    <w:basedOn w:val="Normal"/>
    <w:rsid w:val="00611F62"/>
    <w:pPr>
      <w:jc w:val="right"/>
    </w:pPr>
    <w:rPr>
      <w:rFonts w:cs="Arial"/>
      <w:b/>
    </w:rPr>
  </w:style>
  <w:style w:type="paragraph" w:customStyle="1" w:styleId="Resumo">
    <w:name w:val="Resumo"/>
    <w:basedOn w:val="Normal"/>
    <w:next w:val="Normal"/>
    <w:link w:val="ResumoChar"/>
    <w:rsid w:val="00154816"/>
    <w:pPr>
      <w:spacing w:after="480"/>
      <w:ind w:firstLine="0"/>
      <w:jc w:val="center"/>
    </w:pPr>
    <w:rPr>
      <w:rFonts w:cs="Arial"/>
      <w:b/>
      <w:caps/>
    </w:rPr>
  </w:style>
  <w:style w:type="character" w:customStyle="1" w:styleId="ResumoChar">
    <w:name w:val="Resumo Char"/>
    <w:link w:val="Resumo"/>
    <w:rsid w:val="00154816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Ilustraes">
    <w:name w:val="Lista de Ilustrações"/>
    <w:basedOn w:val="Resumo"/>
    <w:link w:val="ListadeIlustraesChar"/>
    <w:rsid w:val="004E5E33"/>
  </w:style>
  <w:style w:type="character" w:customStyle="1" w:styleId="ListadeIlustraesChar">
    <w:name w:val="Lista de Ilustrações Char"/>
    <w:basedOn w:val="ResumoChar"/>
    <w:link w:val="ListadeIlustraes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tabelas">
    <w:name w:val="Lista de tabel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abreviaturas">
    <w:name w:val="lista de abreviatur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iglas">
    <w:name w:val="Lista de Siglas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mbolos">
    <w:name w:val="Lista de Símbol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Sumrio">
    <w:name w:val="Título Sumário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Referncias">
    <w:name w:val="Título Referências"/>
    <w:basedOn w:val="Normal"/>
    <w:link w:val="TtuloRefernciasChar"/>
    <w:rsid w:val="00311EF8"/>
    <w:pPr>
      <w:spacing w:after="480"/>
      <w:ind w:firstLine="0"/>
      <w:jc w:val="center"/>
    </w:pPr>
    <w:rPr>
      <w:rFonts w:cs="Arial"/>
      <w:b/>
      <w:caps/>
    </w:rPr>
  </w:style>
  <w:style w:type="character" w:customStyle="1" w:styleId="TtuloRefernciasChar">
    <w:name w:val="Título Referências Char"/>
    <w:link w:val="TtuloReferncias"/>
    <w:rsid w:val="00311EF8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ocaleAno">
    <w:name w:val="Local e Ano"/>
    <w:basedOn w:val="Normal"/>
    <w:rsid w:val="00A30C17"/>
    <w:pPr>
      <w:ind w:firstLine="0"/>
      <w:jc w:val="center"/>
    </w:pPr>
    <w:rPr>
      <w:rFonts w:cs="Arial"/>
    </w:rPr>
  </w:style>
  <w:style w:type="paragraph" w:customStyle="1" w:styleId="ContedodaEpgrafe">
    <w:name w:val="Conteúdo da Epígrafe"/>
    <w:basedOn w:val="Normal"/>
    <w:rsid w:val="00611F62"/>
    <w:pPr>
      <w:ind w:left="4545" w:firstLine="720"/>
      <w:jc w:val="right"/>
    </w:pPr>
    <w:rPr>
      <w:rFonts w:cs="Arial"/>
    </w:rPr>
  </w:style>
  <w:style w:type="paragraph" w:customStyle="1" w:styleId="TtuloGlossrio">
    <w:name w:val="Título Glossário"/>
    <w:basedOn w:val="TtuloReferncias"/>
    <w:rsid w:val="0087639D"/>
  </w:style>
  <w:style w:type="paragraph" w:customStyle="1" w:styleId="TtuloApndice">
    <w:name w:val="Título Apêndice"/>
    <w:basedOn w:val="Normal"/>
    <w:rsid w:val="001D4AB7"/>
    <w:pPr>
      <w:spacing w:after="360"/>
      <w:jc w:val="center"/>
    </w:pPr>
    <w:rPr>
      <w:rFonts w:cs="Arial"/>
      <w:b/>
      <w:caps/>
    </w:rPr>
  </w:style>
  <w:style w:type="paragraph" w:customStyle="1" w:styleId="Ttulondice">
    <w:name w:val="Título Índice"/>
    <w:basedOn w:val="Normal"/>
    <w:next w:val="Normal"/>
    <w:rsid w:val="00311EF8"/>
    <w:pPr>
      <w:spacing w:after="480" w:line="240" w:lineRule="auto"/>
      <w:jc w:val="center"/>
    </w:pPr>
    <w:rPr>
      <w:rFonts w:cs="Arial"/>
      <w:b/>
      <w:caps/>
    </w:rPr>
  </w:style>
  <w:style w:type="paragraph" w:styleId="Header">
    <w:name w:val="header"/>
    <w:basedOn w:val="Normal"/>
    <w:rsid w:val="007C700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7D2F5C"/>
    <w:pPr>
      <w:tabs>
        <w:tab w:val="center" w:pos="4252"/>
        <w:tab w:val="right" w:pos="8504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7C700A"/>
  </w:style>
  <w:style w:type="paragraph" w:customStyle="1" w:styleId="TtuloSeoPrimria">
    <w:name w:val="Título Seção Primária"/>
    <w:basedOn w:val="Normal"/>
    <w:link w:val="TtuloSeoPrimriaChar"/>
    <w:rsid w:val="004E5E33"/>
    <w:pPr>
      <w:spacing w:after="480"/>
      <w:ind w:firstLine="0"/>
      <w:jc w:val="left"/>
    </w:pPr>
    <w:rPr>
      <w:rFonts w:cs="Arial"/>
      <w:b/>
      <w:caps/>
    </w:rPr>
  </w:style>
  <w:style w:type="paragraph" w:customStyle="1" w:styleId="TtuloSeoSecundria">
    <w:name w:val="Título Seção Secundária"/>
    <w:basedOn w:val="Normal"/>
    <w:rsid w:val="004E5E33"/>
    <w:pPr>
      <w:spacing w:before="480" w:after="480"/>
      <w:ind w:firstLine="0"/>
      <w:jc w:val="left"/>
    </w:pPr>
    <w:rPr>
      <w:rFonts w:cs="Arial"/>
      <w:caps/>
    </w:rPr>
  </w:style>
  <w:style w:type="paragraph" w:customStyle="1" w:styleId="TtuloSeoTerciria">
    <w:name w:val="Título Seção Terciária"/>
    <w:basedOn w:val="Normal"/>
    <w:rsid w:val="004E5E33"/>
    <w:pPr>
      <w:spacing w:before="480" w:after="480"/>
      <w:ind w:firstLine="0"/>
      <w:jc w:val="left"/>
    </w:pPr>
    <w:rPr>
      <w:rFonts w:cs="Arial"/>
      <w:b/>
    </w:rPr>
  </w:style>
  <w:style w:type="paragraph" w:customStyle="1" w:styleId="TtuloSeoQuaternria">
    <w:name w:val="Título Seção Quaternária"/>
    <w:basedOn w:val="Normal"/>
    <w:rsid w:val="004E5E33"/>
    <w:pPr>
      <w:spacing w:before="480" w:after="480"/>
      <w:ind w:firstLine="0"/>
      <w:jc w:val="left"/>
    </w:pPr>
    <w:rPr>
      <w:rFonts w:cs="Arial"/>
    </w:rPr>
  </w:style>
  <w:style w:type="paragraph" w:customStyle="1" w:styleId="TtuloSeoQuinria">
    <w:name w:val="Título Seção Quinária"/>
    <w:basedOn w:val="Normal"/>
    <w:rsid w:val="004E5E33"/>
    <w:pPr>
      <w:spacing w:before="480" w:after="480"/>
      <w:ind w:firstLine="0"/>
      <w:jc w:val="left"/>
    </w:pPr>
    <w:rPr>
      <w:rFonts w:cs="Arial"/>
      <w:i/>
    </w:rPr>
  </w:style>
  <w:style w:type="paragraph" w:customStyle="1" w:styleId="TtuloIntroduo">
    <w:name w:val="Título Introduç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customStyle="1" w:styleId="Citaes">
    <w:name w:val="Citações"/>
    <w:basedOn w:val="Normal"/>
    <w:rsid w:val="007D2F5C"/>
    <w:pPr>
      <w:spacing w:line="240" w:lineRule="auto"/>
      <w:ind w:left="2268" w:firstLine="0"/>
    </w:pPr>
    <w:rPr>
      <w:sz w:val="22"/>
    </w:rPr>
  </w:style>
  <w:style w:type="paragraph" w:customStyle="1" w:styleId="TtuloConcluso">
    <w:name w:val="Título Conclus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styleId="Caption">
    <w:name w:val="caption"/>
    <w:basedOn w:val="Normal"/>
    <w:next w:val="Normal"/>
    <w:link w:val="CaptionChar"/>
    <w:qFormat/>
    <w:rsid w:val="00AA5176"/>
    <w:rPr>
      <w:b/>
      <w:bCs/>
      <w:sz w:val="20"/>
      <w:szCs w:val="20"/>
    </w:rPr>
  </w:style>
  <w:style w:type="paragraph" w:styleId="TableofFigures">
    <w:name w:val="table of figures"/>
    <w:aliases w:val="Tabela"/>
    <w:basedOn w:val="Normal"/>
    <w:next w:val="Normal"/>
    <w:semiHidden/>
    <w:rsid w:val="004C686B"/>
  </w:style>
  <w:style w:type="paragraph" w:customStyle="1" w:styleId="Contedotabelaequadro">
    <w:name w:val="Conteúdo tabela e quadro"/>
    <w:basedOn w:val="Normal"/>
    <w:rsid w:val="008B56C9"/>
    <w:pPr>
      <w:spacing w:line="240" w:lineRule="auto"/>
      <w:ind w:firstLine="0"/>
    </w:pPr>
    <w:rPr>
      <w:sz w:val="20"/>
    </w:rPr>
  </w:style>
  <w:style w:type="paragraph" w:customStyle="1" w:styleId="TtuloTabela">
    <w:name w:val="Título Tabela"/>
    <w:basedOn w:val="Caption"/>
    <w:link w:val="TtuloTabelaChar"/>
    <w:rsid w:val="007D2F5C"/>
    <w:pPr>
      <w:ind w:firstLine="0"/>
      <w:jc w:val="center"/>
    </w:pPr>
  </w:style>
  <w:style w:type="paragraph" w:customStyle="1" w:styleId="ContedoReferncias">
    <w:name w:val="Conteúdo Referências"/>
    <w:basedOn w:val="Normal"/>
    <w:rsid w:val="00611F62"/>
    <w:pPr>
      <w:autoSpaceDE w:val="0"/>
      <w:autoSpaceDN w:val="0"/>
      <w:adjustRightInd w:val="0"/>
      <w:spacing w:line="240" w:lineRule="auto"/>
      <w:ind w:firstLine="0"/>
      <w:jc w:val="left"/>
    </w:pPr>
    <w:rPr>
      <w:rFonts w:cs="Arial"/>
      <w:lang w:eastAsia="en-US"/>
    </w:rPr>
  </w:style>
  <w:style w:type="character" w:customStyle="1" w:styleId="CaptionChar">
    <w:name w:val="Caption Char"/>
    <w:link w:val="Caption"/>
    <w:rsid w:val="001D4AB7"/>
    <w:rPr>
      <w:rFonts w:ascii="Arial" w:hAnsi="Arial"/>
      <w:b/>
      <w:bCs/>
      <w:lang w:val="pt-BR" w:eastAsia="pt-BR" w:bidi="ar-SA"/>
    </w:rPr>
  </w:style>
  <w:style w:type="character" w:customStyle="1" w:styleId="TtuloTabelaChar">
    <w:name w:val="Título Tabela Char"/>
    <w:basedOn w:val="CaptionChar"/>
    <w:link w:val="TtuloTabela"/>
    <w:rsid w:val="007D2F5C"/>
    <w:rPr>
      <w:rFonts w:ascii="Arial" w:hAnsi="Arial"/>
      <w:b/>
      <w:bCs/>
      <w:lang w:val="pt-BR" w:eastAsia="pt-BR" w:bidi="ar-SA"/>
    </w:rPr>
  </w:style>
  <w:style w:type="paragraph" w:styleId="TOC1">
    <w:name w:val="toc 1"/>
    <w:basedOn w:val="Normal"/>
    <w:next w:val="Normal"/>
    <w:autoRedefine/>
    <w:semiHidden/>
    <w:rsid w:val="00692BB5"/>
    <w:pPr>
      <w:tabs>
        <w:tab w:val="left" w:pos="540"/>
        <w:tab w:val="right" w:leader="dot" w:pos="9061"/>
      </w:tabs>
      <w:ind w:firstLine="0"/>
    </w:pPr>
    <w:rPr>
      <w:b/>
      <w:noProof/>
    </w:rPr>
  </w:style>
  <w:style w:type="paragraph" w:customStyle="1" w:styleId="TtuloQuadro">
    <w:name w:val="Título Quadro"/>
    <w:basedOn w:val="Caption"/>
    <w:link w:val="TtuloQuadroChar"/>
    <w:rsid w:val="007D2F5C"/>
    <w:pPr>
      <w:ind w:firstLine="0"/>
    </w:pPr>
  </w:style>
  <w:style w:type="character" w:customStyle="1" w:styleId="TtuloQuadroChar">
    <w:name w:val="Título Quadro Char"/>
    <w:basedOn w:val="CaptionChar"/>
    <w:link w:val="TtuloQuadro"/>
    <w:rsid w:val="007D2F5C"/>
    <w:rPr>
      <w:rFonts w:ascii="Arial" w:hAnsi="Arial"/>
      <w:b/>
      <w:bCs/>
      <w:lang w:val="pt-BR" w:eastAsia="pt-BR" w:bidi="ar-SA"/>
    </w:rPr>
  </w:style>
  <w:style w:type="paragraph" w:customStyle="1" w:styleId="TtuloGrfico">
    <w:name w:val="Título Gráfico"/>
    <w:basedOn w:val="Caption"/>
    <w:link w:val="TtuloGrficoChar"/>
    <w:rsid w:val="007D2F5C"/>
    <w:pPr>
      <w:ind w:firstLine="0"/>
      <w:jc w:val="center"/>
    </w:pPr>
  </w:style>
  <w:style w:type="character" w:customStyle="1" w:styleId="TtuloGrficoChar">
    <w:name w:val="Título Gráfico Char"/>
    <w:basedOn w:val="CaptionChar"/>
    <w:link w:val="TtuloGrfico"/>
    <w:rsid w:val="007D2F5C"/>
    <w:rPr>
      <w:rFonts w:ascii="Arial" w:hAnsi="Arial"/>
      <w:b/>
      <w:bCs/>
      <w:lang w:val="pt-BR" w:eastAsia="pt-BR" w:bidi="ar-SA"/>
    </w:rPr>
  </w:style>
  <w:style w:type="paragraph" w:customStyle="1" w:styleId="ContedoErrata">
    <w:name w:val="Conteúdo Errata"/>
    <w:basedOn w:val="Normal"/>
    <w:rsid w:val="00311EF8"/>
    <w:pPr>
      <w:spacing w:line="240" w:lineRule="auto"/>
      <w:ind w:firstLine="0"/>
    </w:pPr>
    <w:rPr>
      <w:rFonts w:cs="Arial"/>
      <w:i/>
    </w:rPr>
  </w:style>
  <w:style w:type="paragraph" w:customStyle="1" w:styleId="TtuloErrata">
    <w:name w:val="Título Errata"/>
    <w:basedOn w:val="Normal"/>
    <w:rsid w:val="00311EF8"/>
    <w:pPr>
      <w:spacing w:after="360"/>
      <w:ind w:firstLine="0"/>
      <w:jc w:val="center"/>
    </w:pPr>
    <w:rPr>
      <w:rFonts w:cs="Arial"/>
      <w:b/>
      <w:caps/>
    </w:rPr>
  </w:style>
  <w:style w:type="paragraph" w:styleId="TOC2">
    <w:name w:val="toc 2"/>
    <w:basedOn w:val="Normal"/>
    <w:next w:val="Normal"/>
    <w:autoRedefine/>
    <w:semiHidden/>
    <w:rsid w:val="00692BB5"/>
    <w:pPr>
      <w:tabs>
        <w:tab w:val="left" w:pos="540"/>
        <w:tab w:val="right" w:leader="dot" w:pos="9061"/>
      </w:tabs>
      <w:ind w:firstLine="0"/>
    </w:pPr>
  </w:style>
  <w:style w:type="paragraph" w:styleId="TOC3">
    <w:name w:val="toc 3"/>
    <w:basedOn w:val="Normal"/>
    <w:next w:val="Normal"/>
    <w:autoRedefine/>
    <w:semiHidden/>
    <w:rsid w:val="00692BB5"/>
    <w:pPr>
      <w:tabs>
        <w:tab w:val="left" w:pos="540"/>
        <w:tab w:val="right" w:leader="dot" w:pos="9061"/>
      </w:tabs>
      <w:ind w:firstLine="0"/>
    </w:pPr>
    <w:rPr>
      <w:b/>
      <w:noProof/>
    </w:rPr>
  </w:style>
  <w:style w:type="paragraph" w:styleId="TOC4">
    <w:name w:val="toc 4"/>
    <w:basedOn w:val="Normal"/>
    <w:next w:val="Normal"/>
    <w:autoRedefine/>
    <w:semiHidden/>
    <w:rsid w:val="00692BB5"/>
    <w:pPr>
      <w:tabs>
        <w:tab w:val="left" w:pos="1080"/>
        <w:tab w:val="left" w:pos="1800"/>
        <w:tab w:val="right" w:leader="dot" w:pos="9061"/>
      </w:tabs>
      <w:ind w:firstLine="0"/>
    </w:pPr>
  </w:style>
  <w:style w:type="paragraph" w:styleId="TOC5">
    <w:name w:val="toc 5"/>
    <w:basedOn w:val="Normal"/>
    <w:next w:val="Normal"/>
    <w:autoRedefine/>
    <w:semiHidden/>
    <w:rsid w:val="00692BB5"/>
    <w:pPr>
      <w:tabs>
        <w:tab w:val="left" w:pos="980"/>
        <w:tab w:val="right" w:leader="dot" w:pos="9061"/>
      </w:tabs>
      <w:ind w:firstLine="0"/>
    </w:pPr>
    <w:rPr>
      <w:i/>
      <w:noProof/>
    </w:rPr>
  </w:style>
  <w:style w:type="character" w:customStyle="1" w:styleId="FooterChar">
    <w:name w:val="Footer Char"/>
    <w:link w:val="Footer"/>
    <w:rsid w:val="007D2F5C"/>
    <w:rPr>
      <w:rFonts w:ascii="Arial" w:hAnsi="Arial"/>
      <w:szCs w:val="24"/>
      <w:lang w:val="pt-BR" w:eastAsia="pt-BR" w:bidi="ar-SA"/>
    </w:rPr>
  </w:style>
  <w:style w:type="paragraph" w:styleId="FootnoteText">
    <w:name w:val="footnote text"/>
    <w:basedOn w:val="Normal"/>
    <w:semiHidden/>
    <w:rsid w:val="00C108FD"/>
    <w:rPr>
      <w:sz w:val="20"/>
      <w:szCs w:val="20"/>
    </w:rPr>
  </w:style>
  <w:style w:type="character" w:styleId="FootnoteReference">
    <w:name w:val="footnote reference"/>
    <w:semiHidden/>
    <w:rsid w:val="00C108FD"/>
    <w:rPr>
      <w:vertAlign w:val="superscript"/>
    </w:rPr>
  </w:style>
  <w:style w:type="character" w:customStyle="1" w:styleId="TtuloSeoPrimriaChar">
    <w:name w:val="Título Seção Primária Char"/>
    <w:link w:val="TtuloSeoPrimria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Instituio">
    <w:name w:val="Instituição"/>
    <w:basedOn w:val="Normal"/>
    <w:rsid w:val="00311EF8"/>
    <w:pPr>
      <w:ind w:firstLine="0"/>
      <w:jc w:val="center"/>
    </w:pPr>
    <w:rPr>
      <w:caps/>
    </w:rPr>
  </w:style>
  <w:style w:type="paragraph" w:customStyle="1" w:styleId="agradecimentos0">
    <w:name w:val="agradecimentos"/>
    <w:basedOn w:val="Normal"/>
    <w:rsid w:val="00E265DD"/>
    <w:pPr>
      <w:autoSpaceDE w:val="0"/>
      <w:autoSpaceDN w:val="0"/>
      <w:adjustRightInd w:val="0"/>
      <w:jc w:val="left"/>
    </w:pPr>
    <w:rPr>
      <w:rFonts w:cs="Arial"/>
    </w:rPr>
  </w:style>
  <w:style w:type="paragraph" w:customStyle="1" w:styleId="EstiloLegendaNoNegrito">
    <w:name w:val="Estilo Legenda + Não Negrito"/>
    <w:basedOn w:val="Caption"/>
    <w:rsid w:val="007D2F5C"/>
    <w:rPr>
      <w:b w:val="0"/>
      <w:bCs w:val="0"/>
    </w:rPr>
  </w:style>
  <w:style w:type="paragraph" w:customStyle="1" w:styleId="EstiloTtuloSeoPrimriaCentralizado">
    <w:name w:val="Estilo Título Seção Primária + Centralizado"/>
    <w:basedOn w:val="TtuloSeoPrimria"/>
    <w:rsid w:val="004E5E33"/>
    <w:pPr>
      <w:jc w:val="center"/>
    </w:pPr>
    <w:rPr>
      <w:rFonts w:cs="Times New Roman"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pucrs.br/biblioteca/model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ucrs.br/biblioteca/modelo.htm" TargetMode="External"/><Relationship Id="rId12" Type="http://schemas.openxmlformats.org/officeDocument/2006/relationships/hyperlink" Target="http://www.pucrs.br/biblioteca/modelo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pucrs.br/biblioteca/modelo.ht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rcon\LOCALS~1\Temp\monografi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monografia.dot</Template>
  <TotalTime>23</TotalTime>
  <Pages>27</Pages>
  <Words>2021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PONTIFÍCIA UNIVERSIDADE CATÓLICA DO RIO GRANDE DO SUL</vt:lpstr>
    </vt:vector>
  </TitlesOfParts>
  <Company>GTIT</Company>
  <LinksUpToDate>false</LinksUpToDate>
  <CharactersWithSpaces>13518</CharactersWithSpaces>
  <SharedDoc>false</SharedDoc>
  <HLinks>
    <vt:vector size="114" baseType="variant">
      <vt:variant>
        <vt:i4>5701719</vt:i4>
      </vt:variant>
      <vt:variant>
        <vt:i4>114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5701719</vt:i4>
      </vt:variant>
      <vt:variant>
        <vt:i4>111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5701719</vt:i4>
      </vt:variant>
      <vt:variant>
        <vt:i4>102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5701719</vt:i4>
      </vt:variant>
      <vt:variant>
        <vt:i4>99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_Toc224376570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_Toc224376569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_Toc224376568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_Toc224376567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_Toc224376566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_Toc224376565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_Toc224376564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_Toc224376563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_Toc224376560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_Toc224376559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_Toc224376558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_Toc224376557</vt:lpwstr>
      </vt:variant>
      <vt:variant>
        <vt:i4>1376305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_Toc206829730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_Toc206821214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_Toc206821213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subject/>
  <dc:creator>César Augusto M. Marcon</dc:creator>
  <cp:keywords/>
  <dc:description/>
  <cp:lastModifiedBy>Nathan Jeske Espindola</cp:lastModifiedBy>
  <cp:revision>19</cp:revision>
  <cp:lastPrinted>1601-01-01T00:00:00Z</cp:lastPrinted>
  <dcterms:created xsi:type="dcterms:W3CDTF">2023-03-05T17:39:00Z</dcterms:created>
  <dcterms:modified xsi:type="dcterms:W3CDTF">2023-03-05T18:01:00Z</dcterms:modified>
</cp:coreProperties>
</file>